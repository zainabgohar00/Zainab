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39" w:type="pct"/>
        <w:tblInd w:w="144" w:type="dxa"/>
        <w:tblLayout w:type="fixed"/>
        <w:tblCellMar>
          <w:top w:w="216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  <w:tblDescription w:val="Business card layout table for 10 cards per page"/>
      </w:tblPr>
      <w:tblGrid>
        <w:gridCol w:w="5204"/>
        <w:gridCol w:w="5205"/>
      </w:tblGrid>
      <w:tr w:rsidR="00C307D8" w:rsidRPr="002F1B08" w:rsidTr="002813F9">
        <w:trPr>
          <w:trHeight w:hRule="exact" w:val="2736"/>
        </w:trPr>
        <w:tc>
          <w:tcPr>
            <w:tcW w:w="5040" w:type="dxa"/>
          </w:tcPr>
          <w:p w:rsidR="00C307D8" w:rsidRPr="002F1B08" w:rsidRDefault="00000000">
            <w:pPr>
              <w:pStyle w:val="Name"/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your name:"/>
                <w:tag w:val="Enter your name:"/>
                <w:id w:val="-24102200"/>
                <w:placeholder>
                  <w:docPart w:val="2F580B96573456488647680279D5568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Content>
                <w:r w:rsidR="00107C05">
                  <w:rPr>
                    <w:lang w:val="en-GB"/>
                  </w:rPr>
                  <w:t>zainab gohar</w:t>
                </w:r>
              </w:sdtContent>
            </w:sdt>
          </w:p>
          <w:sdt>
            <w:sdtPr>
              <w:rPr>
                <w:lang w:val="en-GB"/>
              </w:rPr>
              <w:alias w:val="Enter address, city, county, postcode:"/>
              <w:tag w:val="Enter address, city, county, postcode:"/>
              <w:id w:val="-2143104227"/>
              <w:placeholder>
                <w:docPart w:val="A387801064044F4A82D1855777B1903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307D8" w:rsidRPr="002F1B08" w:rsidRDefault="00107C05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Liaquatabad, Karachi, Pakistan, 1234</w:t>
                </w:r>
              </w:p>
            </w:sdtContent>
          </w:sdt>
          <w:p w:rsidR="00FE69CA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phone number:"/>
                <w:tag w:val="Enter phone number:"/>
                <w:id w:val="770672892"/>
                <w:placeholder>
                  <w:docPart w:val="70B25BA5677D1540B3A745FDB6033E7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0300-8235230</w:t>
                </w:r>
              </w:sdtContent>
            </w:sdt>
            <w:r w:rsidR="006C6684" w:rsidRPr="002F1B08">
              <w:rPr>
                <w:lang w:val="en-GB" w:bidi="en-GB"/>
              </w:rPr>
              <w:t> | </w:t>
            </w:r>
            <w:sdt>
              <w:sdtPr>
                <w:rPr>
                  <w:lang w:val="en-GB"/>
                </w:rPr>
                <w:alias w:val="Enter email address:"/>
                <w:tag w:val="Enter email address:"/>
                <w:id w:val="2043023049"/>
                <w:placeholder>
                  <w:docPart w:val="E5654B428D546D4D8670BF31D5B408F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zainabgohar2005gmail.com</w:t>
                </w:r>
              </w:sdtContent>
            </w:sdt>
            <w:r w:rsidR="006C6684" w:rsidRPr="002F1B08">
              <w:rPr>
                <w:lang w:val="en-GB" w:bidi="en-GB"/>
              </w:rPr>
              <w:t> </w:t>
            </w:r>
          </w:p>
          <w:p w:rsidR="00C307D8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Twitter handle:"/>
                <w:tag w:val="Enter Twitter handle:"/>
                <w:id w:val="-444931259"/>
                <w:placeholder>
                  <w:docPart w:val="B36CA6C0C9453F40B4C162C2239E3DD0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C307D8" w:rsidRPr="002F1B08">
                  <w:rPr>
                    <w:lang w:val="en-GB" w:bidi="en-GB"/>
                  </w:rPr>
                  <w:t>Twitter handle</w:t>
                </w:r>
              </w:sdtContent>
            </w:sdt>
          </w:p>
          <w:p w:rsidR="00C307D8" w:rsidRDefault="00000000" w:rsidP="00C307D8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web address:"/>
                <w:tag w:val="Enter web address:"/>
                <w:id w:val="1204521838"/>
                <w:placeholder>
                  <w:docPart w:val="DB00C0810966DC4B977FC0614DABE26B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="00C307D8" w:rsidRPr="002F1B08">
                  <w:rPr>
                    <w:lang w:val="en-GB" w:bidi="en-GB"/>
                  </w:rPr>
                  <w:t>Web address</w:t>
                </w:r>
              </w:sdtContent>
            </w:sdt>
          </w:p>
          <w:p w:rsidR="002F1B08" w:rsidRPr="002F1B08" w:rsidRDefault="002F1B08" w:rsidP="00C307D8">
            <w:pPr>
              <w:rPr>
                <w:lang w:val="en-GB"/>
              </w:rPr>
            </w:pPr>
          </w:p>
        </w:tc>
        <w:tc>
          <w:tcPr>
            <w:tcW w:w="5040" w:type="dxa"/>
          </w:tcPr>
          <w:sdt>
            <w:sdtPr>
              <w:rPr>
                <w:lang w:val="en-GB"/>
              </w:rPr>
              <w:alias w:val="Enter your name:"/>
              <w:tag w:val="Enter your name:"/>
              <w:id w:val="1045099425"/>
              <w:placeholder>
                <w:docPart w:val="B013AFB2E92C964CB9089958F28E59B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 w:multiLine="1"/>
            </w:sdtPr>
            <w:sdtContent>
              <w:p w:rsidR="00C307D8" w:rsidRPr="002F1B08" w:rsidRDefault="00107C05" w:rsidP="009D78A3">
                <w:pPr>
                  <w:pStyle w:val="Name"/>
                  <w:rPr>
                    <w:lang w:val="en-GB"/>
                  </w:rPr>
                </w:pPr>
                <w:r>
                  <w:rPr>
                    <w:lang w:val="en-GB"/>
                  </w:rPr>
                  <w:t>zainab gohar</w:t>
                </w:r>
              </w:p>
            </w:sdtContent>
          </w:sdt>
          <w:sdt>
            <w:sdtPr>
              <w:rPr>
                <w:lang w:val="en-GB"/>
              </w:rPr>
              <w:alias w:val="Enter address, city, county, postcode:"/>
              <w:tag w:val="Enter address, city, county, postcode:"/>
              <w:id w:val="-981539878"/>
              <w:placeholder>
                <w:docPart w:val="FAFA80AEE7493449B5FA756F24DFE18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307D8" w:rsidRPr="002F1B08" w:rsidRDefault="00107C05" w:rsidP="009D78A3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Liaquatabad, Karachi, Pakistan, 1234</w:t>
                </w:r>
              </w:p>
            </w:sdtContent>
          </w:sdt>
          <w:p w:rsidR="00FE69CA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phone number:"/>
                <w:tag w:val="Enter phone number:"/>
                <w:id w:val="-864834133"/>
                <w:placeholder>
                  <w:docPart w:val="BA2371EA9D85D6438A580992B6A62E1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0300-8235230</w:t>
                </w:r>
              </w:sdtContent>
            </w:sdt>
            <w:r w:rsidR="006C6684" w:rsidRPr="002F1B08">
              <w:rPr>
                <w:lang w:val="en-GB" w:bidi="en-GB"/>
              </w:rPr>
              <w:t> | </w:t>
            </w:r>
            <w:sdt>
              <w:sdtPr>
                <w:rPr>
                  <w:lang w:val="en-GB"/>
                </w:rPr>
                <w:alias w:val="Enter email address:"/>
                <w:tag w:val="Enter email address:"/>
                <w:id w:val="-276645040"/>
                <w:placeholder>
                  <w:docPart w:val="C598F99CDDDBF143B27E392ABC52A2E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zainabgohar2005gmail.com</w:t>
                </w:r>
              </w:sdtContent>
            </w:sdt>
            <w:r w:rsidR="006C6684" w:rsidRPr="002F1B08">
              <w:rPr>
                <w:lang w:val="en-GB" w:bidi="en-GB"/>
              </w:rPr>
              <w:t> </w:t>
            </w:r>
          </w:p>
          <w:p w:rsidR="006C6684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Twitter handle:"/>
                <w:tag w:val="Enter Twitter handle:"/>
                <w:id w:val="-1090307963"/>
                <w:placeholder>
                  <w:docPart w:val="D622B7020D4F3D4D872FBEE671059FF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6C6684" w:rsidRPr="002F1B08">
                  <w:rPr>
                    <w:lang w:val="en-GB" w:bidi="en-GB"/>
                  </w:rPr>
                  <w:t>Twitter handle</w:t>
                </w:r>
              </w:sdtContent>
            </w:sdt>
          </w:p>
          <w:p w:rsidR="00C307D8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web address:"/>
                <w:tag w:val="Enter web address:"/>
                <w:id w:val="-1007672581"/>
                <w:placeholder>
                  <w:docPart w:val="A36E11558D95AA4DB4855A986BCD4072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="00C307D8" w:rsidRPr="002F1B08">
                  <w:rPr>
                    <w:lang w:val="en-GB" w:bidi="en-GB"/>
                  </w:rPr>
                  <w:t>Web address</w:t>
                </w:r>
              </w:sdtContent>
            </w:sdt>
          </w:p>
        </w:tc>
      </w:tr>
      <w:tr w:rsidR="00C307D8" w:rsidRPr="002F1B08" w:rsidTr="002813F9">
        <w:trPr>
          <w:trHeight w:hRule="exact" w:val="2736"/>
        </w:trPr>
        <w:tc>
          <w:tcPr>
            <w:tcW w:w="5040" w:type="dxa"/>
          </w:tcPr>
          <w:sdt>
            <w:sdtPr>
              <w:rPr>
                <w:lang w:val="en-GB"/>
              </w:rPr>
              <w:alias w:val="Enter your name:"/>
              <w:tag w:val="Enter your name:"/>
              <w:id w:val="2101291898"/>
              <w:placeholder>
                <w:docPart w:val="D6B4EF1610C6784E8CE870CCDF67AE6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 w:multiLine="1"/>
            </w:sdtPr>
            <w:sdtContent>
              <w:p w:rsidR="00C307D8" w:rsidRPr="002F1B08" w:rsidRDefault="00107C05" w:rsidP="009D78A3">
                <w:pPr>
                  <w:pStyle w:val="Name"/>
                  <w:rPr>
                    <w:lang w:val="en-GB"/>
                  </w:rPr>
                </w:pPr>
                <w:r>
                  <w:rPr>
                    <w:lang w:val="en-GB"/>
                  </w:rPr>
                  <w:t>zainab gohar</w:t>
                </w:r>
              </w:p>
            </w:sdtContent>
          </w:sdt>
          <w:sdt>
            <w:sdtPr>
              <w:rPr>
                <w:lang w:val="en-GB"/>
              </w:rPr>
              <w:alias w:val="Enter address, city, county, postcode:"/>
              <w:tag w:val="Enter address, city, county, postcode:"/>
              <w:id w:val="1190725833"/>
              <w:placeholder>
                <w:docPart w:val="2172EB056176F049BA30C3E89E0BE5B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307D8" w:rsidRPr="002F1B08" w:rsidRDefault="00107C05" w:rsidP="009D78A3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Liaquatabad, Karachi, Pakistan, 1234</w:t>
                </w:r>
              </w:p>
            </w:sdtContent>
          </w:sdt>
          <w:p w:rsidR="00FE69CA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phone number:"/>
                <w:tag w:val="Enter phone number:"/>
                <w:id w:val="-1521461785"/>
                <w:placeholder>
                  <w:docPart w:val="D0FB9AC3468586409BB2E8C5E74E538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0300-8235230</w:t>
                </w:r>
              </w:sdtContent>
            </w:sdt>
            <w:r w:rsidR="006C6684" w:rsidRPr="002F1B08">
              <w:rPr>
                <w:lang w:val="en-GB" w:bidi="en-GB"/>
              </w:rPr>
              <w:t> | </w:t>
            </w:r>
            <w:sdt>
              <w:sdtPr>
                <w:rPr>
                  <w:lang w:val="en-GB"/>
                </w:rPr>
                <w:alias w:val="Enter email address:"/>
                <w:tag w:val="Enter email address:"/>
                <w:id w:val="-653904719"/>
                <w:placeholder>
                  <w:docPart w:val="0ED03E01AED394438E4E7FD18A99AAA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zainabgohar2005gmail.com</w:t>
                </w:r>
              </w:sdtContent>
            </w:sdt>
            <w:r w:rsidR="006C6684" w:rsidRPr="002F1B08">
              <w:rPr>
                <w:lang w:val="en-GB" w:bidi="en-GB"/>
              </w:rPr>
              <w:t> </w:t>
            </w:r>
          </w:p>
          <w:p w:rsidR="006C6684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Twitter handle:"/>
                <w:tag w:val="Enter Twitter handle:"/>
                <w:id w:val="929622685"/>
                <w:placeholder>
                  <w:docPart w:val="47543B03F558F346AFA7B92CBD775DB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6C6684" w:rsidRPr="002F1B08">
                  <w:rPr>
                    <w:lang w:val="en-GB" w:bidi="en-GB"/>
                  </w:rPr>
                  <w:t>Twitter handle</w:t>
                </w:r>
              </w:sdtContent>
            </w:sdt>
          </w:p>
          <w:p w:rsidR="00C307D8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web address:"/>
                <w:tag w:val="Enter web address:"/>
                <w:id w:val="1872108586"/>
                <w:placeholder>
                  <w:docPart w:val="2A6AAA01A045D44798401ED597B990CE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="00C307D8" w:rsidRPr="002F1B08">
                  <w:rPr>
                    <w:lang w:val="en-GB" w:bidi="en-GB"/>
                  </w:rPr>
                  <w:t>Web address</w:t>
                </w:r>
              </w:sdtContent>
            </w:sdt>
          </w:p>
        </w:tc>
        <w:tc>
          <w:tcPr>
            <w:tcW w:w="5040" w:type="dxa"/>
          </w:tcPr>
          <w:sdt>
            <w:sdtPr>
              <w:rPr>
                <w:lang w:val="en-GB"/>
              </w:rPr>
              <w:alias w:val="Enter your name:"/>
              <w:tag w:val="Enter your name:"/>
              <w:id w:val="-1277326154"/>
              <w:placeholder>
                <w:docPart w:val="6744A4C681DA0C43918DE3F9C5C0FBC0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 w:multiLine="1"/>
            </w:sdtPr>
            <w:sdtContent>
              <w:p w:rsidR="00C307D8" w:rsidRPr="002F1B08" w:rsidRDefault="00107C05" w:rsidP="009D78A3">
                <w:pPr>
                  <w:pStyle w:val="Name"/>
                  <w:rPr>
                    <w:lang w:val="en-GB"/>
                  </w:rPr>
                </w:pPr>
                <w:r>
                  <w:rPr>
                    <w:lang w:val="en-GB"/>
                  </w:rPr>
                  <w:t>zainab gohar</w:t>
                </w:r>
              </w:p>
            </w:sdtContent>
          </w:sdt>
          <w:sdt>
            <w:sdtPr>
              <w:rPr>
                <w:lang w:val="en-GB"/>
              </w:rPr>
              <w:alias w:val="Enter address, city, county, postcode:"/>
              <w:tag w:val="Enter address, city, county, postcode:"/>
              <w:id w:val="-1995328815"/>
              <w:placeholder>
                <w:docPart w:val="E9970D90EB228948A25EAAAC1C1BDFF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307D8" w:rsidRPr="002F1B08" w:rsidRDefault="00107C05" w:rsidP="009D78A3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Liaquatabad, Karachi, Pakistan, 1234</w:t>
                </w:r>
              </w:p>
            </w:sdtContent>
          </w:sdt>
          <w:p w:rsidR="00FE69CA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phone number:"/>
                <w:tag w:val="Enter phone number:"/>
                <w:id w:val="793564437"/>
                <w:placeholder>
                  <w:docPart w:val="223B7B3B2B9E2340B820C548726F4FC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0300-8235230</w:t>
                </w:r>
              </w:sdtContent>
            </w:sdt>
            <w:r w:rsidR="006C6684" w:rsidRPr="002F1B08">
              <w:rPr>
                <w:lang w:val="en-GB" w:bidi="en-GB"/>
              </w:rPr>
              <w:t> | </w:t>
            </w:r>
            <w:sdt>
              <w:sdtPr>
                <w:rPr>
                  <w:lang w:val="en-GB"/>
                </w:rPr>
                <w:alias w:val="Enter email address:"/>
                <w:tag w:val="Enter email address:"/>
                <w:id w:val="-397594006"/>
                <w:placeholder>
                  <w:docPart w:val="82AA5176B4446F4FABEF0197D34AEE5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zainabgohar2005gmail.com</w:t>
                </w:r>
              </w:sdtContent>
            </w:sdt>
            <w:r w:rsidR="006C6684" w:rsidRPr="002F1B08">
              <w:rPr>
                <w:lang w:val="en-GB" w:bidi="en-GB"/>
              </w:rPr>
              <w:t> </w:t>
            </w:r>
          </w:p>
          <w:p w:rsidR="006C6684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Twitter handle:"/>
                <w:tag w:val="Enter Twitter handle:"/>
                <w:id w:val="752393857"/>
                <w:placeholder>
                  <w:docPart w:val="970294D60F2B774593F14E16C65C8C89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6C6684" w:rsidRPr="002F1B08">
                  <w:rPr>
                    <w:lang w:val="en-GB" w:bidi="en-GB"/>
                  </w:rPr>
                  <w:t>Twitter handle</w:t>
                </w:r>
              </w:sdtContent>
            </w:sdt>
          </w:p>
          <w:p w:rsidR="00C307D8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web address:"/>
                <w:tag w:val="Enter web address:"/>
                <w:id w:val="1600527960"/>
                <w:placeholder>
                  <w:docPart w:val="AF239E7048899E42B4D7D80CEF1D0DA0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="00C307D8" w:rsidRPr="002F1B08">
                  <w:rPr>
                    <w:lang w:val="en-GB" w:bidi="en-GB"/>
                  </w:rPr>
                  <w:t>Web address</w:t>
                </w:r>
              </w:sdtContent>
            </w:sdt>
          </w:p>
        </w:tc>
      </w:tr>
      <w:tr w:rsidR="00C307D8" w:rsidRPr="002F1B08" w:rsidTr="002813F9">
        <w:trPr>
          <w:trHeight w:hRule="exact" w:val="2736"/>
        </w:trPr>
        <w:tc>
          <w:tcPr>
            <w:tcW w:w="5040" w:type="dxa"/>
          </w:tcPr>
          <w:sdt>
            <w:sdtPr>
              <w:rPr>
                <w:lang w:val="en-GB"/>
              </w:rPr>
              <w:alias w:val="Enter your name:"/>
              <w:tag w:val="Enter your name:"/>
              <w:id w:val="65544670"/>
              <w:placeholder>
                <w:docPart w:val="A38F70434869034DAC71739A816E4883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 w:multiLine="1"/>
            </w:sdtPr>
            <w:sdtContent>
              <w:p w:rsidR="00C307D8" w:rsidRPr="002F1B08" w:rsidRDefault="00107C05" w:rsidP="009D78A3">
                <w:pPr>
                  <w:pStyle w:val="Name"/>
                  <w:rPr>
                    <w:lang w:val="en-GB"/>
                  </w:rPr>
                </w:pPr>
                <w:r>
                  <w:rPr>
                    <w:lang w:val="en-GB"/>
                  </w:rPr>
                  <w:t>zainab gohar</w:t>
                </w:r>
              </w:p>
            </w:sdtContent>
          </w:sdt>
          <w:sdt>
            <w:sdtPr>
              <w:rPr>
                <w:lang w:val="en-GB"/>
              </w:rPr>
              <w:alias w:val="Enter address, city, county, postcode:"/>
              <w:tag w:val="Enter address, city, county, postcode:"/>
              <w:id w:val="-1894881367"/>
              <w:placeholder>
                <w:docPart w:val="6A0B4CFAE559BE4C9A8BAD63D0965F6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307D8" w:rsidRPr="002F1B08" w:rsidRDefault="00107C05" w:rsidP="009D78A3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Liaquatabad, Karachi, Pakistan, 1234</w:t>
                </w:r>
              </w:p>
            </w:sdtContent>
          </w:sdt>
          <w:p w:rsidR="00FE69CA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phone number:"/>
                <w:tag w:val="Enter phone number:"/>
                <w:id w:val="-1492946197"/>
                <w:placeholder>
                  <w:docPart w:val="3A1C2AFDCC5FAF4294157D7679BD110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0300-8235230</w:t>
                </w:r>
              </w:sdtContent>
            </w:sdt>
            <w:r w:rsidR="006C6684" w:rsidRPr="002F1B08">
              <w:rPr>
                <w:lang w:val="en-GB" w:bidi="en-GB"/>
              </w:rPr>
              <w:t> | </w:t>
            </w:r>
            <w:sdt>
              <w:sdtPr>
                <w:rPr>
                  <w:lang w:val="en-GB"/>
                </w:rPr>
                <w:alias w:val="Enter email address:"/>
                <w:tag w:val="Enter email address:"/>
                <w:id w:val="-270632003"/>
                <w:placeholder>
                  <w:docPart w:val="757743722FD67B4FBEFA39B09545077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zainabgohar2005gmail.com</w:t>
                </w:r>
              </w:sdtContent>
            </w:sdt>
            <w:r w:rsidR="006C6684" w:rsidRPr="002F1B08">
              <w:rPr>
                <w:lang w:val="en-GB" w:bidi="en-GB"/>
              </w:rPr>
              <w:t> </w:t>
            </w:r>
          </w:p>
          <w:p w:rsidR="006C6684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Twitter handle:"/>
                <w:tag w:val="Enter Twitter handle:"/>
                <w:id w:val="238376960"/>
                <w:placeholder>
                  <w:docPart w:val="4573847E5F9ACA49A6C03D0A431EEFDA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6C6684" w:rsidRPr="002F1B08">
                  <w:rPr>
                    <w:lang w:val="en-GB" w:bidi="en-GB"/>
                  </w:rPr>
                  <w:t>Twitter handle</w:t>
                </w:r>
              </w:sdtContent>
            </w:sdt>
          </w:p>
          <w:p w:rsidR="00C307D8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web address:"/>
                <w:tag w:val="Enter web address:"/>
                <w:id w:val="-956795793"/>
                <w:placeholder>
                  <w:docPart w:val="9C3D9E5C86728F4D85A98AED9C98CCA2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="00C307D8" w:rsidRPr="002F1B08">
                  <w:rPr>
                    <w:lang w:val="en-GB" w:bidi="en-GB"/>
                  </w:rPr>
                  <w:t>Web address</w:t>
                </w:r>
              </w:sdtContent>
            </w:sdt>
          </w:p>
        </w:tc>
        <w:tc>
          <w:tcPr>
            <w:tcW w:w="5040" w:type="dxa"/>
          </w:tcPr>
          <w:sdt>
            <w:sdtPr>
              <w:rPr>
                <w:lang w:val="en-GB"/>
              </w:rPr>
              <w:alias w:val="Enter your name:"/>
              <w:tag w:val="Enter your name:"/>
              <w:id w:val="318315673"/>
              <w:placeholder>
                <w:docPart w:val="027B0583F44CD14AAB8B0AED9FDCD6C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 w:multiLine="1"/>
            </w:sdtPr>
            <w:sdtContent>
              <w:p w:rsidR="00C307D8" w:rsidRPr="002F1B08" w:rsidRDefault="00107C05" w:rsidP="009D78A3">
                <w:pPr>
                  <w:pStyle w:val="Name"/>
                  <w:rPr>
                    <w:lang w:val="en-GB"/>
                  </w:rPr>
                </w:pPr>
                <w:r>
                  <w:rPr>
                    <w:lang w:val="en-GB"/>
                  </w:rPr>
                  <w:t>zainab gohar</w:t>
                </w:r>
              </w:p>
            </w:sdtContent>
          </w:sdt>
          <w:sdt>
            <w:sdtPr>
              <w:rPr>
                <w:lang w:val="en-GB"/>
              </w:rPr>
              <w:alias w:val="Enter address, city, county, postcode:"/>
              <w:tag w:val="Enter address, city, county, postcode:"/>
              <w:id w:val="1735594535"/>
              <w:placeholder>
                <w:docPart w:val="9CB065AE74D48940AB683D43F3E558B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307D8" w:rsidRPr="002F1B08" w:rsidRDefault="00107C05" w:rsidP="009D78A3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Liaquatabad, Karachi, Pakistan, 1234</w:t>
                </w:r>
              </w:p>
            </w:sdtContent>
          </w:sdt>
          <w:p w:rsidR="00FE69CA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phone number:"/>
                <w:tag w:val="Enter phone number:"/>
                <w:id w:val="1348443985"/>
                <w:placeholder>
                  <w:docPart w:val="D43B03DD33B42842BE86866181251BD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0300-8235230</w:t>
                </w:r>
              </w:sdtContent>
            </w:sdt>
            <w:r w:rsidR="006C6684" w:rsidRPr="002F1B08">
              <w:rPr>
                <w:lang w:val="en-GB" w:bidi="en-GB"/>
              </w:rPr>
              <w:t> | </w:t>
            </w:r>
            <w:sdt>
              <w:sdtPr>
                <w:rPr>
                  <w:lang w:val="en-GB"/>
                </w:rPr>
                <w:alias w:val="Enter email address:"/>
                <w:tag w:val="Enter email address:"/>
                <w:id w:val="922768494"/>
                <w:placeholder>
                  <w:docPart w:val="F981635385AD4C4CB9A0A730DE76CD6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zainabgohar2005gmail.com</w:t>
                </w:r>
              </w:sdtContent>
            </w:sdt>
            <w:r w:rsidR="006C6684" w:rsidRPr="002F1B08">
              <w:rPr>
                <w:lang w:val="en-GB" w:bidi="en-GB"/>
              </w:rPr>
              <w:t> </w:t>
            </w:r>
          </w:p>
          <w:p w:rsidR="006C6684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Twitter handle:"/>
                <w:tag w:val="Enter Twitter handle:"/>
                <w:id w:val="1743063469"/>
                <w:placeholder>
                  <w:docPart w:val="54096EF846FDC4419B9C22A87D6B05EA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6C6684" w:rsidRPr="002F1B08">
                  <w:rPr>
                    <w:lang w:val="en-GB" w:bidi="en-GB"/>
                  </w:rPr>
                  <w:t>Twitter handle</w:t>
                </w:r>
              </w:sdtContent>
            </w:sdt>
          </w:p>
          <w:p w:rsidR="00C307D8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web address:"/>
                <w:tag w:val="Enter web address:"/>
                <w:id w:val="1215233449"/>
                <w:placeholder>
                  <w:docPart w:val="8A17A9E938C5BE408139359C8B601909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="00C307D8" w:rsidRPr="002F1B08">
                  <w:rPr>
                    <w:lang w:val="en-GB" w:bidi="en-GB"/>
                  </w:rPr>
                  <w:t>Web address</w:t>
                </w:r>
              </w:sdtContent>
            </w:sdt>
          </w:p>
        </w:tc>
      </w:tr>
      <w:tr w:rsidR="00C307D8" w:rsidRPr="002F1B08" w:rsidTr="002813F9">
        <w:trPr>
          <w:trHeight w:hRule="exact" w:val="2736"/>
        </w:trPr>
        <w:tc>
          <w:tcPr>
            <w:tcW w:w="5040" w:type="dxa"/>
          </w:tcPr>
          <w:sdt>
            <w:sdtPr>
              <w:rPr>
                <w:lang w:val="en-GB"/>
              </w:rPr>
              <w:alias w:val="Enter your name:"/>
              <w:tag w:val="Enter your name:"/>
              <w:id w:val="-1432731558"/>
              <w:placeholder>
                <w:docPart w:val="27DEFF983437CA41A151ADE1C369FAD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 w:multiLine="1"/>
            </w:sdtPr>
            <w:sdtContent>
              <w:p w:rsidR="00C307D8" w:rsidRPr="002F1B08" w:rsidRDefault="00107C05" w:rsidP="009D78A3">
                <w:pPr>
                  <w:pStyle w:val="Name"/>
                  <w:rPr>
                    <w:lang w:val="en-GB"/>
                  </w:rPr>
                </w:pPr>
                <w:r>
                  <w:rPr>
                    <w:lang w:val="en-GB"/>
                  </w:rPr>
                  <w:t>zainab gohar</w:t>
                </w:r>
              </w:p>
            </w:sdtContent>
          </w:sdt>
          <w:sdt>
            <w:sdtPr>
              <w:rPr>
                <w:lang w:val="en-GB"/>
              </w:rPr>
              <w:alias w:val="Enter address, city, county, postcode:"/>
              <w:tag w:val="Enter address, city, county, postcode:"/>
              <w:id w:val="309068180"/>
              <w:placeholder>
                <w:docPart w:val="1A2254202EB42D409100A3AB3FAEA6C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307D8" w:rsidRPr="002F1B08" w:rsidRDefault="00107C05" w:rsidP="009D78A3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Liaquatabad, Karachi, Pakistan, 1234</w:t>
                </w:r>
              </w:p>
            </w:sdtContent>
          </w:sdt>
          <w:p w:rsidR="00FE69CA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phone number:"/>
                <w:tag w:val="Enter phone number:"/>
                <w:id w:val="-750040580"/>
                <w:placeholder>
                  <w:docPart w:val="9614D5F9F7E809469716101E814BBFB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0300-8235230</w:t>
                </w:r>
              </w:sdtContent>
            </w:sdt>
            <w:r w:rsidR="006C6684" w:rsidRPr="002F1B08">
              <w:rPr>
                <w:lang w:val="en-GB" w:bidi="en-GB"/>
              </w:rPr>
              <w:t> | </w:t>
            </w:r>
            <w:sdt>
              <w:sdtPr>
                <w:rPr>
                  <w:lang w:val="en-GB"/>
                </w:rPr>
                <w:alias w:val="Enter email address:"/>
                <w:tag w:val="Enter email address:"/>
                <w:id w:val="-1457330850"/>
                <w:placeholder>
                  <w:docPart w:val="3C50A5D88FDF1B44B400BB25F4A0526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zainabgohar2005gmail.com</w:t>
                </w:r>
              </w:sdtContent>
            </w:sdt>
            <w:r w:rsidR="006C6684" w:rsidRPr="002F1B08">
              <w:rPr>
                <w:lang w:val="en-GB" w:bidi="en-GB"/>
              </w:rPr>
              <w:t> </w:t>
            </w:r>
          </w:p>
          <w:p w:rsidR="006C6684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Twitter handle:"/>
                <w:tag w:val="Enter Twitter handle:"/>
                <w:id w:val="1251001756"/>
                <w:placeholder>
                  <w:docPart w:val="476CEC94954D1E45B235BD3D50F3307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6C6684" w:rsidRPr="002F1B08">
                  <w:rPr>
                    <w:lang w:val="en-GB" w:bidi="en-GB"/>
                  </w:rPr>
                  <w:t>Twitter handle</w:t>
                </w:r>
              </w:sdtContent>
            </w:sdt>
          </w:p>
          <w:p w:rsidR="00C307D8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web address:"/>
                <w:tag w:val="Enter web address:"/>
                <w:id w:val="1728567390"/>
                <w:placeholder>
                  <w:docPart w:val="32A64BD263C9EF4E95D652BA22C7BD11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="00C307D8" w:rsidRPr="002F1B08">
                  <w:rPr>
                    <w:lang w:val="en-GB" w:bidi="en-GB"/>
                  </w:rPr>
                  <w:t>Web address</w:t>
                </w:r>
              </w:sdtContent>
            </w:sdt>
          </w:p>
        </w:tc>
        <w:tc>
          <w:tcPr>
            <w:tcW w:w="5040" w:type="dxa"/>
          </w:tcPr>
          <w:sdt>
            <w:sdtPr>
              <w:rPr>
                <w:lang w:val="en-GB"/>
              </w:rPr>
              <w:alias w:val="Enter your name:"/>
              <w:tag w:val="Enter your name:"/>
              <w:id w:val="1509091566"/>
              <w:placeholder>
                <w:docPart w:val="108E39D971220549B52175F5B11C934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 w:multiLine="1"/>
            </w:sdtPr>
            <w:sdtContent>
              <w:p w:rsidR="00C307D8" w:rsidRPr="002F1B08" w:rsidRDefault="00107C05" w:rsidP="009D78A3">
                <w:pPr>
                  <w:pStyle w:val="Name"/>
                  <w:rPr>
                    <w:lang w:val="en-GB"/>
                  </w:rPr>
                </w:pPr>
                <w:r>
                  <w:rPr>
                    <w:lang w:val="en-GB"/>
                  </w:rPr>
                  <w:t>zainab gohar</w:t>
                </w:r>
              </w:p>
            </w:sdtContent>
          </w:sdt>
          <w:sdt>
            <w:sdtPr>
              <w:rPr>
                <w:lang w:val="en-GB"/>
              </w:rPr>
              <w:alias w:val="Enter address, city, county, postcode:"/>
              <w:tag w:val="Enter address, city, county, postcode:"/>
              <w:id w:val="1861008378"/>
              <w:placeholder>
                <w:docPart w:val="A99B5AFFF9E0AF45A63E3338D8FAA66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307D8" w:rsidRPr="002F1B08" w:rsidRDefault="00107C05" w:rsidP="009D78A3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Liaquatabad, Karachi, Pakistan, 1234</w:t>
                </w:r>
              </w:p>
            </w:sdtContent>
          </w:sdt>
          <w:p w:rsidR="00FE69CA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phone number:"/>
                <w:tag w:val="Enter phone number:"/>
                <w:id w:val="490833797"/>
                <w:placeholder>
                  <w:docPart w:val="68BADD679A0E32438AC3787FCB96F57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0300-8235230</w:t>
                </w:r>
              </w:sdtContent>
            </w:sdt>
            <w:r w:rsidR="006C6684" w:rsidRPr="002F1B08">
              <w:rPr>
                <w:lang w:val="en-GB" w:bidi="en-GB"/>
              </w:rPr>
              <w:t> | </w:t>
            </w:r>
            <w:sdt>
              <w:sdtPr>
                <w:rPr>
                  <w:lang w:val="en-GB"/>
                </w:rPr>
                <w:alias w:val="Enter email address:"/>
                <w:tag w:val="Enter email address:"/>
                <w:id w:val="1181856576"/>
                <w:placeholder>
                  <w:docPart w:val="5CE76F90E9486E46A03BA8B178AF756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zainabgohar2005gmail.com</w:t>
                </w:r>
              </w:sdtContent>
            </w:sdt>
            <w:r w:rsidR="006C6684" w:rsidRPr="002F1B08">
              <w:rPr>
                <w:lang w:val="en-GB" w:bidi="en-GB"/>
              </w:rPr>
              <w:t> </w:t>
            </w:r>
          </w:p>
          <w:p w:rsidR="006C6684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Twitter handle:"/>
                <w:tag w:val="Enter Twitter handle:"/>
                <w:id w:val="1688321639"/>
                <w:placeholder>
                  <w:docPart w:val="147834637D0ED34B972133DA1D86267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6C6684" w:rsidRPr="002F1B08">
                  <w:rPr>
                    <w:lang w:val="en-GB" w:bidi="en-GB"/>
                  </w:rPr>
                  <w:t>Twitter handle</w:t>
                </w:r>
              </w:sdtContent>
            </w:sdt>
          </w:p>
          <w:p w:rsidR="00C307D8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web address:"/>
                <w:tag w:val="Enter web address:"/>
                <w:id w:val="219416865"/>
                <w:placeholder>
                  <w:docPart w:val="BF164C06F081A347851CCE985BEA4618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="00C307D8" w:rsidRPr="002F1B08">
                  <w:rPr>
                    <w:lang w:val="en-GB" w:bidi="en-GB"/>
                  </w:rPr>
                  <w:t>Web address</w:t>
                </w:r>
              </w:sdtContent>
            </w:sdt>
          </w:p>
        </w:tc>
      </w:tr>
      <w:tr w:rsidR="00C307D8" w:rsidRPr="002F1B08" w:rsidTr="002813F9">
        <w:trPr>
          <w:trHeight w:hRule="exact" w:val="2736"/>
        </w:trPr>
        <w:tc>
          <w:tcPr>
            <w:tcW w:w="5040" w:type="dxa"/>
          </w:tcPr>
          <w:sdt>
            <w:sdtPr>
              <w:rPr>
                <w:lang w:val="en-GB"/>
              </w:rPr>
              <w:alias w:val="Enter your name:"/>
              <w:tag w:val="Enter your name:"/>
              <w:id w:val="-817649445"/>
              <w:placeholder>
                <w:docPart w:val="F48520C37BE8024FBB43C9EBCC6D5B59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 w:multiLine="1"/>
            </w:sdtPr>
            <w:sdtContent>
              <w:p w:rsidR="00C307D8" w:rsidRPr="002F1B08" w:rsidRDefault="00107C05" w:rsidP="009D78A3">
                <w:pPr>
                  <w:pStyle w:val="Name"/>
                  <w:rPr>
                    <w:lang w:val="en-GB"/>
                  </w:rPr>
                </w:pPr>
                <w:r>
                  <w:rPr>
                    <w:lang w:val="en-GB"/>
                  </w:rPr>
                  <w:t>zainab gohar</w:t>
                </w:r>
              </w:p>
            </w:sdtContent>
          </w:sdt>
          <w:sdt>
            <w:sdtPr>
              <w:rPr>
                <w:lang w:val="en-GB"/>
              </w:rPr>
              <w:alias w:val="Enter address, city, county, postcode:"/>
              <w:tag w:val="Enter address, city, county, postcode:"/>
              <w:id w:val="799652419"/>
              <w:placeholder>
                <w:docPart w:val="7C31B5EF5EB3744C908DC46E55D888F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307D8" w:rsidRPr="002F1B08" w:rsidRDefault="00107C05" w:rsidP="009D78A3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Liaquatabad, Karachi, Pakistan, 1234</w:t>
                </w:r>
              </w:p>
            </w:sdtContent>
          </w:sdt>
          <w:p w:rsidR="00FE69CA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phone number:"/>
                <w:tag w:val="Enter phone number:"/>
                <w:id w:val="120737717"/>
                <w:placeholder>
                  <w:docPart w:val="96CDADBE08885C4396968F2AF75C438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0300-8235230</w:t>
                </w:r>
              </w:sdtContent>
            </w:sdt>
            <w:r w:rsidR="006C6684" w:rsidRPr="002F1B08">
              <w:rPr>
                <w:lang w:val="en-GB" w:bidi="en-GB"/>
              </w:rPr>
              <w:t> | </w:t>
            </w:r>
            <w:sdt>
              <w:sdtPr>
                <w:rPr>
                  <w:lang w:val="en-GB"/>
                </w:rPr>
                <w:alias w:val="Enter email address:"/>
                <w:tag w:val="Enter email address:"/>
                <w:id w:val="377295350"/>
                <w:placeholder>
                  <w:docPart w:val="DC3B27905BD3CC4FBF41C891BEF4A62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zainabgohar2005gmail.com</w:t>
                </w:r>
              </w:sdtContent>
            </w:sdt>
            <w:r w:rsidR="006C6684" w:rsidRPr="002F1B08">
              <w:rPr>
                <w:lang w:val="en-GB" w:bidi="en-GB"/>
              </w:rPr>
              <w:t> </w:t>
            </w:r>
          </w:p>
          <w:p w:rsidR="006C6684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Twitter handle:"/>
                <w:tag w:val="Enter Twitter handle:"/>
                <w:id w:val="1588810783"/>
                <w:placeholder>
                  <w:docPart w:val="B966A831445E1D45B0DE98A8B7302FB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6C6684" w:rsidRPr="002F1B08">
                  <w:rPr>
                    <w:lang w:val="en-GB" w:bidi="en-GB"/>
                  </w:rPr>
                  <w:t>Twitter handle</w:t>
                </w:r>
              </w:sdtContent>
            </w:sdt>
          </w:p>
          <w:p w:rsidR="00C307D8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web address:"/>
                <w:tag w:val="Enter web address:"/>
                <w:id w:val="-908761331"/>
                <w:placeholder>
                  <w:docPart w:val="F5C50E72FEB4FD4B9FD434D4097FF751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="00C307D8" w:rsidRPr="002F1B08">
                  <w:rPr>
                    <w:lang w:val="en-GB" w:bidi="en-GB"/>
                  </w:rPr>
                  <w:t>Web address</w:t>
                </w:r>
              </w:sdtContent>
            </w:sdt>
            <w:r w:rsidR="0020511A" w:rsidRPr="002F1B08">
              <w:rPr>
                <w:lang w:val="en-GB" w:bidi="en-GB"/>
              </w:rPr>
              <w:t xml:space="preserve"> </w:t>
            </w:r>
          </w:p>
        </w:tc>
        <w:tc>
          <w:tcPr>
            <w:tcW w:w="5040" w:type="dxa"/>
          </w:tcPr>
          <w:sdt>
            <w:sdtPr>
              <w:rPr>
                <w:lang w:val="en-GB"/>
              </w:rPr>
              <w:alias w:val="Enter your name:"/>
              <w:tag w:val="Enter your name:"/>
              <w:id w:val="-654685746"/>
              <w:placeholder>
                <w:docPart w:val="6E06A1DE3DA3D2499C582B106F08D991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 w:multiLine="1"/>
            </w:sdtPr>
            <w:sdtContent>
              <w:p w:rsidR="00C307D8" w:rsidRPr="002F1B08" w:rsidRDefault="00107C05" w:rsidP="009D78A3">
                <w:pPr>
                  <w:pStyle w:val="Name"/>
                  <w:rPr>
                    <w:lang w:val="en-GB"/>
                  </w:rPr>
                </w:pPr>
                <w:r>
                  <w:rPr>
                    <w:lang w:val="en-GB"/>
                  </w:rPr>
                  <w:t>zainab gohar</w:t>
                </w:r>
              </w:p>
            </w:sdtContent>
          </w:sdt>
          <w:sdt>
            <w:sdtPr>
              <w:rPr>
                <w:lang w:val="en-GB"/>
              </w:rPr>
              <w:alias w:val="Enter address, city, county, postcode:"/>
              <w:tag w:val="Enter address, city, county, postcode:"/>
              <w:id w:val="-938683683"/>
              <w:placeholder>
                <w:docPart w:val="1F8513D46BC4CC46867CC10139B7435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307D8" w:rsidRPr="002F1B08" w:rsidRDefault="00107C05" w:rsidP="009D78A3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Liaquatabad, Karachi, Pakistan, 1234</w:t>
                </w:r>
              </w:p>
            </w:sdtContent>
          </w:sdt>
          <w:p w:rsidR="00FE69CA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phone number:"/>
                <w:tag w:val="Enter phone number:"/>
                <w:id w:val="1045412377"/>
                <w:placeholder>
                  <w:docPart w:val="E93F859754A81B419508799E047C116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0300-8235230</w:t>
                </w:r>
              </w:sdtContent>
            </w:sdt>
            <w:r w:rsidR="006C6684" w:rsidRPr="002F1B08">
              <w:rPr>
                <w:lang w:val="en-GB" w:bidi="en-GB"/>
              </w:rPr>
              <w:t> | </w:t>
            </w:r>
            <w:sdt>
              <w:sdtPr>
                <w:rPr>
                  <w:lang w:val="en-GB"/>
                </w:rPr>
                <w:alias w:val="Enter email address:"/>
                <w:tag w:val="Enter email address:"/>
                <w:id w:val="-1275783044"/>
                <w:placeholder>
                  <w:docPart w:val="76C09A859E6D6E4DB9F5B5A550AEBF4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="00107C05">
                  <w:rPr>
                    <w:lang w:val="en-GB"/>
                  </w:rPr>
                  <w:t>zainabgohar2005gmail.com</w:t>
                </w:r>
              </w:sdtContent>
            </w:sdt>
            <w:r w:rsidR="006C6684" w:rsidRPr="002F1B08">
              <w:rPr>
                <w:lang w:val="en-GB" w:bidi="en-GB"/>
              </w:rPr>
              <w:t> </w:t>
            </w:r>
          </w:p>
          <w:p w:rsidR="006C6684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Twitter handle:"/>
                <w:tag w:val="Enter Twitter handle:"/>
                <w:id w:val="-1120988040"/>
                <w:placeholder>
                  <w:docPart w:val="BB9BC554B9EE8645AE12AA41E3DAD92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6C6684" w:rsidRPr="002F1B08">
                  <w:rPr>
                    <w:lang w:val="en-GB" w:bidi="en-GB"/>
                  </w:rPr>
                  <w:t>Twitter handle</w:t>
                </w:r>
              </w:sdtContent>
            </w:sdt>
          </w:p>
          <w:p w:rsidR="00C307D8" w:rsidRPr="002F1B08" w:rsidRDefault="00000000" w:rsidP="006C668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web address:"/>
                <w:tag w:val="Enter web address:"/>
                <w:id w:val="-312409894"/>
                <w:placeholder>
                  <w:docPart w:val="8A872CE71829344A9356683E9A321258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="00C307D8" w:rsidRPr="002F1B08">
                  <w:rPr>
                    <w:lang w:val="en-GB" w:bidi="en-GB"/>
                  </w:rPr>
                  <w:t>Web address</w:t>
                </w:r>
              </w:sdtContent>
            </w:sdt>
          </w:p>
        </w:tc>
      </w:tr>
    </w:tbl>
    <w:p w:rsidR="00333B97" w:rsidRPr="002F1B08" w:rsidRDefault="00333B97" w:rsidP="00360D51">
      <w:pPr>
        <w:rPr>
          <w:lang w:val="en-GB"/>
        </w:rPr>
      </w:pPr>
    </w:p>
    <w:sectPr w:rsidR="00333B97" w:rsidRPr="002F1B08" w:rsidSect="00107C05">
      <w:headerReference w:type="default" r:id="rId11"/>
      <w:pgSz w:w="12240" w:h="20160"/>
      <w:pgMar w:top="1134" w:right="851" w:bottom="431" w:left="851" w:header="39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011C" w:rsidRDefault="0098011C" w:rsidP="0093710A">
      <w:r>
        <w:separator/>
      </w:r>
    </w:p>
  </w:endnote>
  <w:endnote w:type="continuationSeparator" w:id="0">
    <w:p w:rsidR="0098011C" w:rsidRDefault="0098011C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011C" w:rsidRDefault="0098011C" w:rsidP="0093710A">
      <w:r>
        <w:separator/>
      </w:r>
    </w:p>
  </w:footnote>
  <w:footnote w:type="continuationSeparator" w:id="0">
    <w:p w:rsidR="0098011C" w:rsidRDefault="0098011C" w:rsidP="0093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6684" w:rsidRPr="002F1B08" w:rsidRDefault="002F1B08">
    <w:pPr>
      <w:pStyle w:val="Header"/>
      <w:rPr>
        <w:lang w:val="en-GB"/>
      </w:rPr>
    </w:pPr>
    <w:r w:rsidRPr="002F1B08">
      <w:rPr>
        <w:noProof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76F5D6" wp14:editId="30B5E3B6">
              <wp:simplePos x="0" y="0"/>
              <wp:positionH relativeFrom="column">
                <wp:posOffset>-310787</wp:posOffset>
              </wp:positionH>
              <wp:positionV relativeFrom="paragraph">
                <wp:posOffset>508000</wp:posOffset>
              </wp:positionV>
              <wp:extent cx="6775460" cy="9108269"/>
              <wp:effectExtent l="0" t="0" r="6350" b="0"/>
              <wp:wrapNone/>
              <wp:docPr id="410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460" cy="9108269"/>
                        <a:chOff x="0" y="0"/>
                        <a:chExt cx="6775460" cy="9108269"/>
                      </a:xfrm>
                    </wpg:grpSpPr>
                    <wpg:grpSp>
                      <wpg:cNvPr id="389" name="Group 388">
                        <a:extLst>
                          <a:ext uri="{FF2B5EF4-FFF2-40B4-BE49-F238E27FC236}">
                            <a16:creationId xmlns:a16="http://schemas.microsoft.com/office/drawing/2014/main" id="{3C7ABC49-8CAA-4C8D-BF75-BF50BEF4625E}"/>
                          </a:ext>
                        </a:extLst>
                      </wpg:cNvPr>
                      <wpg:cNvGrpSpPr/>
                      <wpg:grpSpPr>
                        <a:xfrm>
                          <a:off x="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" name="AutoShape 2">
                          <a:extLst>
                            <a:ext uri="{FF2B5EF4-FFF2-40B4-BE49-F238E27FC236}">
                              <a16:creationId xmlns:a16="http://schemas.microsoft.com/office/drawing/2014/main" id="{68BF9D26-9BE5-425F-B7D5-380E135FD201}"/>
                            </a:ext>
                          </a:extLst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E913BBEE-7FAC-4F5D-829F-E617C0796DC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5">
                          <a:extLst>
                            <a:ext uri="{FF2B5EF4-FFF2-40B4-BE49-F238E27FC236}">
                              <a16:creationId xmlns:a16="http://schemas.microsoft.com/office/drawing/2014/main" id="{8E5340C4-52AC-47F5-8B72-0844D190D29D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7">
                          <a:extLst>
                            <a:ext uri="{FF2B5EF4-FFF2-40B4-BE49-F238E27FC236}">
                              <a16:creationId xmlns:a16="http://schemas.microsoft.com/office/drawing/2014/main" id="{68DDF5DC-11C3-4964-ACEE-251760B5709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8">
                          <a:extLst>
                            <a:ext uri="{FF2B5EF4-FFF2-40B4-BE49-F238E27FC236}">
                              <a16:creationId xmlns:a16="http://schemas.microsoft.com/office/drawing/2014/main" id="{1C16D4BF-9685-4C43-BBF4-BEEB8132CB4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8">
                          <a:extLst>
                            <a:ext uri="{FF2B5EF4-FFF2-40B4-BE49-F238E27FC236}">
                              <a16:creationId xmlns:a16="http://schemas.microsoft.com/office/drawing/2014/main" id="{538CD521-606B-4DCA-BF60-C6250CA6DDA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E32C0932-73D8-468D-80FC-C0288B493360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65" name="Group 388"/>
                      <wpg:cNvGrpSpPr/>
                      <wpg:grpSpPr>
                        <a:xfrm>
                          <a:off x="320040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6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73" name="Group 388"/>
                      <wpg:cNvGrpSpPr/>
                      <wpg:grpSpPr>
                        <a:xfrm>
                          <a:off x="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7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81" name="Group 388"/>
                      <wpg:cNvGrpSpPr/>
                      <wpg:grpSpPr>
                        <a:xfrm>
                          <a:off x="320040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88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9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295" name="Group 388"/>
                      <wpg:cNvGrpSpPr/>
                      <wpg:grpSpPr>
                        <a:xfrm>
                          <a:off x="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9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9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05" name="Group 388"/>
                      <wpg:cNvGrpSpPr/>
                      <wpg:grpSpPr>
                        <a:xfrm>
                          <a:off x="320040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0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7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13" name="Group 388"/>
                      <wpg:cNvGrpSpPr/>
                      <wpg:grpSpPr>
                        <a:xfrm>
                          <a:off x="9525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1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5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85" name="Group 388"/>
                      <wpg:cNvGrpSpPr/>
                      <wpg:grpSpPr>
                        <a:xfrm>
                          <a:off x="3200400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8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0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1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2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3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94" name="Group 388"/>
                      <wpg:cNvGrpSpPr/>
                      <wpg:grpSpPr>
                        <a:xfrm>
                          <a:off x="0" y="7305675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95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6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7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8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9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0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1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02" name="Group 388"/>
                      <wpg:cNvGrpSpPr/>
                      <wpg:grpSpPr>
                        <a:xfrm>
                          <a:off x="3200400" y="73152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403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4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5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6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7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8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9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748914F" id="Group 1" o:spid="_x0000_s1026" alt="&quot;&quot;" style="position:absolute;margin-left:-24.45pt;margin-top:40pt;width:533.5pt;height:717.2pt;z-index:251659264" coordsize="67754,91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">
              <v:group id="Group 388" o:spid="_x0000_s1027" style="position:absolute;width:35750;height:17930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">
                <v:rect id="AutoShape 2" o:spid="_x0000_s1028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" filled="f" stroked="f">
                  <o:lock v:ext="edit" aspectratio="t" text="t"/>
                </v:rect>
                <v:rect id="Rectangle 3" o:spid="_x0000_s1029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" filled="f" stroked="f"/>
                <v:shape id="Freeform 5" o:spid="_x0000_s1030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31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32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33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34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35" style="position:absolute;left:32004;width:35750;height:17930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<v:rect id="AutoShape 2" o:spid="_x0000_s1036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" filled="f" stroked="f">
                  <o:lock v:ext="edit" aspectratio="t" text="t"/>
                </v:rect>
                <v:rect id="Rectangle 67" o:spid="_x0000_s1037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" filled="f" stroked="f"/>
                <v:shape id="Freeform 5" o:spid="_x0000_s1038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39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0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1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42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43" style="position:absolute;top:18288;width:35750;height:17930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<v:rect id="AutoShape 2" o:spid="_x0000_s1044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" filled="f" stroked="f">
                  <o:lock v:ext="edit" aspectratio="t" text="t"/>
                </v:rect>
                <v:rect id="Rectangle 75" o:spid="_x0000_s1045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" filled="f" stroked="f"/>
                <v:shape id="Freeform 5" o:spid="_x0000_s1046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47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8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9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0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1" style="position:absolute;left:32004;top:18288;width:35750;height:17930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">
                <v:rect id="AutoShape 2" o:spid="_x0000_s1052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" filled="f" stroked="f">
                  <o:lock v:ext="edit" aspectratio="t" text="t"/>
                </v:rect>
                <v:rect id="Rectangle 289" o:spid="_x0000_s1053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" filled="f" stroked="f"/>
                <v:shape id="Freeform 5" o:spid="_x0000_s1054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55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56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57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8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9" style="position:absolute;top:36576;width:35750;height:17930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">
                <v:rect id="AutoShape 2" o:spid="_x0000_s1060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" filled="f" stroked="f">
                  <o:lock v:ext="edit" aspectratio="t" text="t"/>
                </v:rect>
                <v:rect id="Rectangle 299" o:spid="_x0000_s1061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" filled="f" stroked="f"/>
                <v:shape id="Freeform 5" o:spid="_x0000_s1062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63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64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65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66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67" style="position:absolute;left:32004;top:36576;width:35750;height:17930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Kwq4yQAAAOE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">
                <v:rect id="AutoShape 2" o:spid="_x0000_s1068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" filled="f" stroked="f">
                  <o:lock v:ext="edit" aspectratio="t" text="t"/>
                </v:rect>
                <v:rect id="Rectangle 307" o:spid="_x0000_s1069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" filled="f" stroked="f"/>
                <v:shape id="Freeform 5" o:spid="_x0000_s1070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71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72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73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74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75" style="position:absolute;left:95;top:54864;width:35750;height:17930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6GKyAAAAOE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">
                <v:rect id="AutoShape 2" o:spid="_x0000_s1076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" filled="f" stroked="f">
                  <o:lock v:ext="edit" aspectratio="t" text="t"/>
                </v:rect>
                <v:rect id="Rectangle 315" o:spid="_x0000_s1077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" filled="f" stroked="f"/>
                <v:shape id="Freeform 5" o:spid="_x0000_s1078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79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0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1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82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83" style="position:absolute;left:32004;top:54864;width:35750;height:17930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">
                <v:rect id="AutoShape 2" o:spid="_x0000_s1084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" filled="f" stroked="f">
                  <o:lock v:ext="edit" aspectratio="t" text="t"/>
                </v:rect>
                <v:rect id="Rectangle 387" o:spid="_x0000_s1085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" filled="f" stroked="f"/>
                <v:shape id="Freeform 5" o:spid="_x0000_s1086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87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8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9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0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1" style="position:absolute;top:73056;width:35750;height:17931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">
                <v:rect id="AutoShape 2" o:spid="_x0000_s1092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" filled="f" stroked="f">
                  <o:lock v:ext="edit" aspectratio="t" text="t"/>
                </v:rect>
                <v:rect id="Rectangle 396" o:spid="_x0000_s1093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" filled="f" stroked="f"/>
                <v:shape id="Freeform 5" o:spid="_x0000_s1094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95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96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97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8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9" style="position:absolute;left:32004;top:73152;width:35750;height:17930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">
                <v:rect id="AutoShape 2" o:spid="_x0000_s1100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" filled="f" stroked="f">
                  <o:lock v:ext="edit" aspectratio="t" text="t"/>
                </v:rect>
                <v:rect id="Rectangle 404" o:spid="_x0000_s1101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" filled="f" stroked="f"/>
                <v:shape id="Freeform 5" o:spid="_x0000_s1102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103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104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105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106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D875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A8C1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22AF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A07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C5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DA24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9A2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41D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00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C2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244358">
    <w:abstractNumId w:val="9"/>
  </w:num>
  <w:num w:numId="2" w16cid:durableId="822621765">
    <w:abstractNumId w:val="7"/>
  </w:num>
  <w:num w:numId="3" w16cid:durableId="1718358989">
    <w:abstractNumId w:val="6"/>
  </w:num>
  <w:num w:numId="4" w16cid:durableId="369961088">
    <w:abstractNumId w:val="5"/>
  </w:num>
  <w:num w:numId="5" w16cid:durableId="1380010835">
    <w:abstractNumId w:val="4"/>
  </w:num>
  <w:num w:numId="6" w16cid:durableId="1212572309">
    <w:abstractNumId w:val="8"/>
  </w:num>
  <w:num w:numId="7" w16cid:durableId="1501431774">
    <w:abstractNumId w:val="3"/>
  </w:num>
  <w:num w:numId="8" w16cid:durableId="2133867303">
    <w:abstractNumId w:val="2"/>
  </w:num>
  <w:num w:numId="9" w16cid:durableId="459344828">
    <w:abstractNumId w:val="1"/>
  </w:num>
  <w:num w:numId="10" w16cid:durableId="70857591">
    <w:abstractNumId w:val="0"/>
  </w:num>
  <w:num w:numId="11" w16cid:durableId="14752193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05"/>
    <w:rsid w:val="00002E3D"/>
    <w:rsid w:val="0000615F"/>
    <w:rsid w:val="00021FEF"/>
    <w:rsid w:val="0003215B"/>
    <w:rsid w:val="000C3826"/>
    <w:rsid w:val="000F355E"/>
    <w:rsid w:val="000F4690"/>
    <w:rsid w:val="00107C05"/>
    <w:rsid w:val="00154E2D"/>
    <w:rsid w:val="0020511A"/>
    <w:rsid w:val="0026322C"/>
    <w:rsid w:val="002813F9"/>
    <w:rsid w:val="002F1B08"/>
    <w:rsid w:val="00333B97"/>
    <w:rsid w:val="00360D51"/>
    <w:rsid w:val="003F09D5"/>
    <w:rsid w:val="003F1705"/>
    <w:rsid w:val="005F3B06"/>
    <w:rsid w:val="00624292"/>
    <w:rsid w:val="006444BE"/>
    <w:rsid w:val="006C6684"/>
    <w:rsid w:val="006E0AA0"/>
    <w:rsid w:val="00720B45"/>
    <w:rsid w:val="0072404D"/>
    <w:rsid w:val="00741061"/>
    <w:rsid w:val="00747040"/>
    <w:rsid w:val="007B07B7"/>
    <w:rsid w:val="00801F57"/>
    <w:rsid w:val="00841A7B"/>
    <w:rsid w:val="00843B08"/>
    <w:rsid w:val="008A3E0C"/>
    <w:rsid w:val="008C6947"/>
    <w:rsid w:val="0093710A"/>
    <w:rsid w:val="00947032"/>
    <w:rsid w:val="0096129F"/>
    <w:rsid w:val="0098011C"/>
    <w:rsid w:val="009A6BAE"/>
    <w:rsid w:val="009B2209"/>
    <w:rsid w:val="009D78A3"/>
    <w:rsid w:val="00A0584F"/>
    <w:rsid w:val="00A44B39"/>
    <w:rsid w:val="00AF015F"/>
    <w:rsid w:val="00B008EB"/>
    <w:rsid w:val="00B129EC"/>
    <w:rsid w:val="00B33D21"/>
    <w:rsid w:val="00B42F65"/>
    <w:rsid w:val="00BA4DCD"/>
    <w:rsid w:val="00BB415F"/>
    <w:rsid w:val="00C04AE1"/>
    <w:rsid w:val="00C307D8"/>
    <w:rsid w:val="00C515E4"/>
    <w:rsid w:val="00D154D3"/>
    <w:rsid w:val="00D30004"/>
    <w:rsid w:val="00F16789"/>
    <w:rsid w:val="00FB39D6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D0905"/>
  <w15:docId w15:val="{F815E741-A638-CD41-A3D5-0033F2B1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C3644" w:themeColor="text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0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333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95B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33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5B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00615F"/>
    <w:rPr>
      <w:rFonts w:asciiTheme="majorHAnsi" w:eastAsiaTheme="majorEastAsia" w:hAnsiTheme="majorHAnsi" w:cstheme="majorBidi"/>
      <w:b/>
      <w:caps/>
      <w:color w:val="044F44" w:themeColor="accent5"/>
      <w:sz w:val="32"/>
      <w:szCs w:val="32"/>
    </w:rPr>
  </w:style>
  <w:style w:type="character" w:styleId="Strong">
    <w:name w:val="Strong"/>
    <w:basedOn w:val="DefaultParagraphFont"/>
    <w:uiPriority w:val="1"/>
    <w:semiHidden/>
    <w:rPr>
      <w:b w:val="0"/>
      <w:bCs w:val="0"/>
      <w:color w:val="C3EA1F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B97"/>
  </w:style>
  <w:style w:type="paragraph" w:styleId="BlockText">
    <w:name w:val="Block Text"/>
    <w:basedOn w:val="Normal"/>
    <w:uiPriority w:val="99"/>
    <w:semiHidden/>
    <w:unhideWhenUsed/>
    <w:rsid w:val="00333B97"/>
    <w:pPr>
      <w:pBdr>
        <w:top w:val="single" w:sz="2" w:space="10" w:color="C3EA1F" w:themeColor="accent1" w:shadow="1" w:frame="1"/>
        <w:left w:val="single" w:sz="2" w:space="10" w:color="C3EA1F" w:themeColor="accent1" w:shadow="1" w:frame="1"/>
        <w:bottom w:val="single" w:sz="2" w:space="10" w:color="C3EA1F" w:themeColor="accent1" w:shadow="1" w:frame="1"/>
        <w:right w:val="single" w:sz="2" w:space="10" w:color="C3EA1F" w:themeColor="accent1" w:shadow="1" w:frame="1"/>
      </w:pBdr>
      <w:ind w:left="1152" w:right="1152"/>
    </w:pPr>
    <w:rPr>
      <w:i/>
      <w:iCs/>
      <w:color w:val="C3EA1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B97"/>
  </w:style>
  <w:style w:type="paragraph" w:styleId="BodyText2">
    <w:name w:val="Body Text 2"/>
    <w:basedOn w:val="Normal"/>
    <w:link w:val="BodyText2Char"/>
    <w:uiPriority w:val="99"/>
    <w:semiHidden/>
    <w:unhideWhenUsed/>
    <w:rsid w:val="00333B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B97"/>
  </w:style>
  <w:style w:type="paragraph" w:styleId="BodyText3">
    <w:name w:val="Body Text 3"/>
    <w:basedOn w:val="Normal"/>
    <w:link w:val="BodyText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B9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B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B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B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B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B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B9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B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B97"/>
  </w:style>
  <w:style w:type="table" w:styleId="ColourfulGrid">
    <w:name w:val="Colorful Grid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9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B97"/>
  </w:style>
  <w:style w:type="character" w:customStyle="1" w:styleId="DateChar">
    <w:name w:val="Date Char"/>
    <w:basedOn w:val="DefaultParagraphFont"/>
    <w:link w:val="Date"/>
    <w:uiPriority w:val="99"/>
    <w:semiHidden/>
    <w:rsid w:val="00333B97"/>
  </w:style>
  <w:style w:type="paragraph" w:styleId="DocumentMap">
    <w:name w:val="Document Map"/>
    <w:basedOn w:val="Normal"/>
    <w:link w:val="DocumentMap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B97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333B97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333B97"/>
  </w:style>
  <w:style w:type="character" w:styleId="Emphasis">
    <w:name w:val="Emphasis"/>
    <w:basedOn w:val="DefaultParagraphFont"/>
    <w:uiPriority w:val="20"/>
    <w:semiHidden/>
    <w:unhideWhenUsed/>
    <w:qFormat/>
    <w:rsid w:val="00333B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B9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B9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B97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33B97"/>
    <w:rPr>
      <w:color w:val="FF000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720B45"/>
    <w:rPr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0B45"/>
    <w:rPr>
      <w:color w:val="auto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B9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B97"/>
    <w:rPr>
      <w:szCs w:val="20"/>
    </w:rPr>
  </w:style>
  <w:style w:type="table" w:customStyle="1" w:styleId="GridTable1Light1">
    <w:name w:val="Grid Table 1 Light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urfulAccent1">
    <w:name w:val="Grid Table 6 Colourful Accent 1"/>
    <w:basedOn w:val="TableNormal"/>
    <w:uiPriority w:val="51"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customStyle="1" w:styleId="GridTable6ColourfulAccent2">
    <w:name w:val="Grid Table 6 Colourful Accent 2"/>
    <w:basedOn w:val="TableNormal"/>
    <w:uiPriority w:val="51"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customStyle="1" w:styleId="GridTable6ColourfulAccent3">
    <w:name w:val="Grid Table 6 Colourful Accent 3"/>
    <w:basedOn w:val="TableNormal"/>
    <w:uiPriority w:val="51"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customStyle="1" w:styleId="GridTable6ColourfulAccent4">
    <w:name w:val="Grid Table 6 Colourful Accent 4"/>
    <w:basedOn w:val="TableNormal"/>
    <w:uiPriority w:val="51"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customStyle="1" w:styleId="GridTable6ColourfulAccent5">
    <w:name w:val="Grid Table 6 Colou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customStyle="1" w:styleId="GridTable6ColourfulAccent6">
    <w:name w:val="Grid Table 6 Colou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customStyle="1" w:styleId="GridTable7Colourful1">
    <w:name w:val="Grid Table 7 Colourful1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urfulAccent1">
    <w:name w:val="Grid Table 7 Colourful Accent 1"/>
    <w:basedOn w:val="TableNormal"/>
    <w:uiPriority w:val="52"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customStyle="1" w:styleId="GridTable7ColourfulAccent2">
    <w:name w:val="Grid Table 7 Colourful Accent 2"/>
    <w:basedOn w:val="TableNormal"/>
    <w:uiPriority w:val="52"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customStyle="1" w:styleId="GridTable7ColourfulAccent3">
    <w:name w:val="Grid Table 7 Colourful Accent 3"/>
    <w:basedOn w:val="TableNormal"/>
    <w:uiPriority w:val="52"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customStyle="1" w:styleId="GridTable7ColourfulAccent4">
    <w:name w:val="Grid Table 7 Colourful Accent 4"/>
    <w:basedOn w:val="TableNormal"/>
    <w:uiPriority w:val="52"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customStyle="1" w:styleId="GridTable7ColourfulAccent5">
    <w:name w:val="Grid Table 7 Colou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customStyle="1" w:styleId="GridTable7ColourfulAccent6">
    <w:name w:val="Grid Table 7 Colou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6C6684"/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0B45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20B45"/>
    <w:rPr>
      <w:rFonts w:asciiTheme="majorHAnsi" w:eastAsiaTheme="majorEastAsia" w:hAnsiTheme="majorHAnsi" w:cstheme="majorBidi"/>
      <w:color w:val="95B51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45"/>
    <w:rPr>
      <w:rFonts w:asciiTheme="majorHAnsi" w:eastAsiaTheme="majorEastAsia" w:hAnsiTheme="majorHAnsi" w:cstheme="majorBidi"/>
      <w:color w:val="95B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7"/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7"/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7"/>
    <w:rPr>
      <w:rFonts w:asciiTheme="majorHAnsi" w:eastAsiaTheme="majorEastAsia" w:hAnsiTheme="majorHAnsi" w:cstheme="majorBidi"/>
      <w:color w:val="95B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7"/>
    <w:rPr>
      <w:rFonts w:asciiTheme="majorHAnsi" w:eastAsiaTheme="majorEastAsia" w:hAnsiTheme="majorHAnsi" w:cstheme="majorBidi"/>
      <w:color w:val="6378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7"/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3B97"/>
  </w:style>
  <w:style w:type="paragraph" w:styleId="HTMLAddress">
    <w:name w:val="HTML Address"/>
    <w:basedOn w:val="Normal"/>
    <w:link w:val="HTMLAddressChar"/>
    <w:uiPriority w:val="99"/>
    <w:semiHidden/>
    <w:unhideWhenUsed/>
    <w:rsid w:val="00333B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B9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3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3B9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9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9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0AA0"/>
    <w:rPr>
      <w:color w:val="0B6051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B9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3B97"/>
    <w:rPr>
      <w:i/>
      <w:iCs/>
      <w:color w:val="C3EA1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3B97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</w:pPr>
    <w:rPr>
      <w:i/>
      <w:iCs/>
      <w:color w:val="C3EA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B97"/>
    <w:rPr>
      <w:i/>
      <w:iCs/>
      <w:color w:val="C3EA1F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3B97"/>
    <w:rPr>
      <w:b/>
      <w:bCs/>
      <w:smallCaps/>
      <w:color w:val="C3EA1F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3B97"/>
  </w:style>
  <w:style w:type="paragraph" w:styleId="List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urful1">
    <w:name w:val="List Table 6 Colourful1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urfulAccent1">
    <w:name w:val="List Table 6 Colourful Accent 1"/>
    <w:basedOn w:val="TableNormal"/>
    <w:uiPriority w:val="51"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customStyle="1" w:styleId="ListTable6ColourfulAccent2">
    <w:name w:val="List Table 6 Colourful Accent 2"/>
    <w:basedOn w:val="TableNormal"/>
    <w:uiPriority w:val="51"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customStyle="1" w:styleId="ListTable6ColourfulAccent3">
    <w:name w:val="List Table 6 Colourful Accent 3"/>
    <w:basedOn w:val="TableNormal"/>
    <w:uiPriority w:val="51"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customStyle="1" w:styleId="ListTable6ColourfulAccent4">
    <w:name w:val="List Table 6 Colourful Accent 4"/>
    <w:basedOn w:val="TableNormal"/>
    <w:uiPriority w:val="51"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customStyle="1" w:styleId="ListTable6ColourfulAccent5">
    <w:name w:val="List Table 6 Colou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customStyle="1" w:styleId="ListTable6ColourfulAccent6">
    <w:name w:val="List Table 6 Colou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customStyle="1" w:styleId="ListTable7Colourful1">
    <w:name w:val="List Table 7 Colourful1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1">
    <w:name w:val="List Table 7 Colourful Accent 1"/>
    <w:basedOn w:val="TableNormal"/>
    <w:uiPriority w:val="52"/>
    <w:rsid w:val="00333B97"/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2">
    <w:name w:val="List Table 7 Colourful Accent 2"/>
    <w:basedOn w:val="TableNormal"/>
    <w:uiPriority w:val="52"/>
    <w:rsid w:val="00333B97"/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3">
    <w:name w:val="List Table 7 Colourful Accent 3"/>
    <w:basedOn w:val="TableNormal"/>
    <w:uiPriority w:val="52"/>
    <w:rsid w:val="00333B97"/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4">
    <w:name w:val="List Table 7 Colourful Accent 4"/>
    <w:basedOn w:val="TableNormal"/>
    <w:uiPriority w:val="52"/>
    <w:rsid w:val="00333B97"/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5">
    <w:name w:val="List Table 7 Colou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6">
    <w:name w:val="List Table 7 Colou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B9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NoSpacing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B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B97"/>
  </w:style>
  <w:style w:type="character" w:styleId="PageNumber">
    <w:name w:val="page number"/>
    <w:basedOn w:val="DefaultParagraphFont"/>
    <w:uiPriority w:val="99"/>
    <w:semiHidden/>
    <w:unhideWhenUsed/>
    <w:rsid w:val="00333B97"/>
  </w:style>
  <w:style w:type="table" w:customStyle="1" w:styleId="PlainTable11">
    <w:name w:val="Plain Table 11"/>
    <w:basedOn w:val="Table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333B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B9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B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B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B97"/>
  </w:style>
  <w:style w:type="paragraph" w:styleId="Signature">
    <w:name w:val="Signature"/>
    <w:basedOn w:val="Normal"/>
    <w:link w:val="SignatureChar"/>
    <w:uiPriority w:val="99"/>
    <w:semiHidden/>
    <w:unhideWhenUsed/>
    <w:rsid w:val="00333B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B97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3B9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B9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B97"/>
  </w:style>
  <w:style w:type="table" w:styleId="TableProfessional">
    <w:name w:val="Table Professional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33B97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3B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3B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3B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3B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3B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3B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3B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3B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3B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B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/Library/Containers/com.microsoft.Word/Data/Library/Application%20Support/Microsoft/Office/16.0/DTS/Search/%7bB8E94614-349B-484F-9336-183DE079DA85%7dtf5661669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580B96573456488647680279D55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332D3-6B19-AA4A-BA49-095DD702CDEB}"/>
      </w:docPartPr>
      <w:docPartBody>
        <w:p w:rsidR="00000000" w:rsidRDefault="00000000">
          <w:pPr>
            <w:pStyle w:val="2F580B96573456488647680279D55686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A387801064044F4A82D1855777B19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8BD78-A285-5849-BF11-5BB4B0695804}"/>
      </w:docPartPr>
      <w:docPartBody>
        <w:p w:rsidR="00000000" w:rsidRDefault="00000000">
          <w:pPr>
            <w:pStyle w:val="A387801064044F4A82D1855777B1903A"/>
          </w:pPr>
          <w:r>
            <w:rPr>
              <w:lang w:val="en-GB" w:bidi="en-GB"/>
            </w:rPr>
            <w:t>Street Address, City, County, Postcode</w:t>
          </w:r>
        </w:p>
      </w:docPartBody>
    </w:docPart>
    <w:docPart>
      <w:docPartPr>
        <w:name w:val="70B25BA5677D1540B3A745FDB6033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4D187-4A69-7C49-832C-AB99ED9C7AC7}"/>
      </w:docPartPr>
      <w:docPartBody>
        <w:p w:rsidR="00000000" w:rsidRDefault="00000000">
          <w:pPr>
            <w:pStyle w:val="70B25BA5677D1540B3A745FDB6033E77"/>
          </w:pPr>
          <w:r>
            <w:rPr>
              <w:lang w:val="en-GB" w:bidi="en-GB"/>
            </w:rPr>
            <w:t>Phone number</w:t>
          </w:r>
        </w:p>
      </w:docPartBody>
    </w:docPart>
    <w:docPart>
      <w:docPartPr>
        <w:name w:val="E5654B428D546D4D8670BF31D5B40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E43AF-07DE-9E43-BE29-9E76D221A750}"/>
      </w:docPartPr>
      <w:docPartBody>
        <w:p w:rsidR="00000000" w:rsidRDefault="00000000">
          <w:pPr>
            <w:pStyle w:val="E5654B428D546D4D8670BF31D5B408F7"/>
          </w:pPr>
          <w:r>
            <w:rPr>
              <w:lang w:val="en-GB" w:bidi="en-GB"/>
            </w:rPr>
            <w:t>Email address</w:t>
          </w:r>
        </w:p>
      </w:docPartBody>
    </w:docPart>
    <w:docPart>
      <w:docPartPr>
        <w:name w:val="B36CA6C0C9453F40B4C162C2239E3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98E9F-E7C3-CF45-9CDB-66EF222597D8}"/>
      </w:docPartPr>
      <w:docPartBody>
        <w:p w:rsidR="00000000" w:rsidRDefault="00000000">
          <w:pPr>
            <w:pStyle w:val="B36CA6C0C9453F40B4C162C2239E3DD0"/>
          </w:pPr>
          <w:r>
            <w:rPr>
              <w:lang w:val="en-GB" w:bidi="en-GB"/>
            </w:rPr>
            <w:t>Twitter handle</w:t>
          </w:r>
        </w:p>
      </w:docPartBody>
    </w:docPart>
    <w:docPart>
      <w:docPartPr>
        <w:name w:val="DB00C0810966DC4B977FC0614DABE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4ED3D-5036-CA4D-9187-77217046B351}"/>
      </w:docPartPr>
      <w:docPartBody>
        <w:p w:rsidR="00000000" w:rsidRDefault="00000000">
          <w:pPr>
            <w:pStyle w:val="DB00C0810966DC4B977FC0614DABE26B"/>
          </w:pPr>
          <w:r>
            <w:rPr>
              <w:lang w:val="en-GB" w:bidi="en-GB"/>
            </w:rPr>
            <w:t>Web address</w:t>
          </w:r>
        </w:p>
      </w:docPartBody>
    </w:docPart>
    <w:docPart>
      <w:docPartPr>
        <w:name w:val="B013AFB2E92C964CB9089958F28E5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EA094-0269-014D-BEC8-351DAE9BB756}"/>
      </w:docPartPr>
      <w:docPartBody>
        <w:p w:rsidR="00000000" w:rsidRDefault="00000000">
          <w:pPr>
            <w:pStyle w:val="B013AFB2E92C964CB9089958F28E59BF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FAFA80AEE7493449B5FA756F24DFE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16C8D-8AA1-804E-A691-947A7110AD06}"/>
      </w:docPartPr>
      <w:docPartBody>
        <w:p w:rsidR="00000000" w:rsidRDefault="00000000">
          <w:pPr>
            <w:pStyle w:val="FAFA80AEE7493449B5FA756F24DFE18A"/>
          </w:pPr>
          <w:r>
            <w:rPr>
              <w:lang w:val="en-GB" w:bidi="en-GB"/>
            </w:rPr>
            <w:t>Street Address, City, County, Postcode</w:t>
          </w:r>
        </w:p>
      </w:docPartBody>
    </w:docPart>
    <w:docPart>
      <w:docPartPr>
        <w:name w:val="BA2371EA9D85D6438A580992B6A62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803A1-B0A7-BE4D-9E40-86E7D9672C50}"/>
      </w:docPartPr>
      <w:docPartBody>
        <w:p w:rsidR="00000000" w:rsidRDefault="00000000">
          <w:pPr>
            <w:pStyle w:val="BA2371EA9D85D6438A580992B6A62E14"/>
          </w:pPr>
          <w:r>
            <w:rPr>
              <w:lang w:val="en-GB" w:bidi="en-GB"/>
            </w:rPr>
            <w:t>Phone number</w:t>
          </w:r>
        </w:p>
      </w:docPartBody>
    </w:docPart>
    <w:docPart>
      <w:docPartPr>
        <w:name w:val="C598F99CDDDBF143B27E392ABC52A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68EB9-F76F-9D47-8F14-874182DE316A}"/>
      </w:docPartPr>
      <w:docPartBody>
        <w:p w:rsidR="00000000" w:rsidRDefault="00000000">
          <w:pPr>
            <w:pStyle w:val="C598F99CDDDBF143B27E392ABC52A2E1"/>
          </w:pPr>
          <w:r>
            <w:rPr>
              <w:lang w:val="en-GB" w:bidi="en-GB"/>
            </w:rPr>
            <w:t>Email address</w:t>
          </w:r>
        </w:p>
      </w:docPartBody>
    </w:docPart>
    <w:docPart>
      <w:docPartPr>
        <w:name w:val="D622B7020D4F3D4D872FBEE671059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481AD-1F04-3243-B371-8BEA0FD1FB18}"/>
      </w:docPartPr>
      <w:docPartBody>
        <w:p w:rsidR="00000000" w:rsidRDefault="00000000">
          <w:pPr>
            <w:pStyle w:val="D622B7020D4F3D4D872FBEE671059FFF"/>
          </w:pPr>
          <w:r>
            <w:rPr>
              <w:lang w:val="en-GB" w:bidi="en-GB"/>
            </w:rPr>
            <w:t>Twitter handle</w:t>
          </w:r>
        </w:p>
      </w:docPartBody>
    </w:docPart>
    <w:docPart>
      <w:docPartPr>
        <w:name w:val="A36E11558D95AA4DB4855A986BCD4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0CA13-8923-5946-AD5A-4FF3485D15AC}"/>
      </w:docPartPr>
      <w:docPartBody>
        <w:p w:rsidR="00000000" w:rsidRDefault="00000000">
          <w:pPr>
            <w:pStyle w:val="A36E11558D95AA4DB4855A986BCD4072"/>
          </w:pPr>
          <w:r>
            <w:rPr>
              <w:lang w:val="en-GB" w:bidi="en-GB"/>
            </w:rPr>
            <w:t>Web address</w:t>
          </w:r>
        </w:p>
      </w:docPartBody>
    </w:docPart>
    <w:docPart>
      <w:docPartPr>
        <w:name w:val="D6B4EF1610C6784E8CE870CCDF67A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3643D-523A-D24B-BF24-8571FB6CAB49}"/>
      </w:docPartPr>
      <w:docPartBody>
        <w:p w:rsidR="00000000" w:rsidRDefault="00000000">
          <w:pPr>
            <w:pStyle w:val="D6B4EF1610C6784E8CE870CCDF67AE62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2172EB056176F049BA30C3E89E0BE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024D9-2C29-364F-BF08-81DB5D324229}"/>
      </w:docPartPr>
      <w:docPartBody>
        <w:p w:rsidR="00000000" w:rsidRDefault="00000000">
          <w:pPr>
            <w:pStyle w:val="2172EB056176F049BA30C3E89E0BE5B8"/>
          </w:pPr>
          <w:r>
            <w:rPr>
              <w:lang w:val="en-GB" w:bidi="en-GB"/>
            </w:rPr>
            <w:t>Street Address, City, County, Postcode</w:t>
          </w:r>
        </w:p>
      </w:docPartBody>
    </w:docPart>
    <w:docPart>
      <w:docPartPr>
        <w:name w:val="D0FB9AC3468586409BB2E8C5E74E5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B4A58-00AC-6649-BD7E-BFD5A073368D}"/>
      </w:docPartPr>
      <w:docPartBody>
        <w:p w:rsidR="00000000" w:rsidRDefault="00000000">
          <w:pPr>
            <w:pStyle w:val="D0FB9AC3468586409BB2E8C5E74E538E"/>
          </w:pPr>
          <w:r>
            <w:rPr>
              <w:lang w:val="en-GB" w:bidi="en-GB"/>
            </w:rPr>
            <w:t>Phone number</w:t>
          </w:r>
        </w:p>
      </w:docPartBody>
    </w:docPart>
    <w:docPart>
      <w:docPartPr>
        <w:name w:val="0ED03E01AED394438E4E7FD18A99A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A0DF1-BE68-2B41-A13B-1D7FCDC1E8D0}"/>
      </w:docPartPr>
      <w:docPartBody>
        <w:p w:rsidR="00000000" w:rsidRDefault="00000000">
          <w:pPr>
            <w:pStyle w:val="0ED03E01AED394438E4E7FD18A99AAA0"/>
          </w:pPr>
          <w:r>
            <w:rPr>
              <w:lang w:val="en-GB" w:bidi="en-GB"/>
            </w:rPr>
            <w:t>Email address</w:t>
          </w:r>
        </w:p>
      </w:docPartBody>
    </w:docPart>
    <w:docPart>
      <w:docPartPr>
        <w:name w:val="47543B03F558F346AFA7B92CBD775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C49EB-47D2-E84A-B03C-91F85C6A1A2E}"/>
      </w:docPartPr>
      <w:docPartBody>
        <w:p w:rsidR="00000000" w:rsidRDefault="00000000">
          <w:pPr>
            <w:pStyle w:val="47543B03F558F346AFA7B92CBD775DB6"/>
          </w:pPr>
          <w:r>
            <w:rPr>
              <w:lang w:val="en-GB" w:bidi="en-GB"/>
            </w:rPr>
            <w:t>Twitter handle</w:t>
          </w:r>
        </w:p>
      </w:docPartBody>
    </w:docPart>
    <w:docPart>
      <w:docPartPr>
        <w:name w:val="2A6AAA01A045D44798401ED597B99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30356-E415-364A-BFCE-67D43A0B807B}"/>
      </w:docPartPr>
      <w:docPartBody>
        <w:p w:rsidR="00000000" w:rsidRDefault="00000000">
          <w:pPr>
            <w:pStyle w:val="2A6AAA01A045D44798401ED597B990CE"/>
          </w:pPr>
          <w:r>
            <w:rPr>
              <w:lang w:val="en-GB" w:bidi="en-GB"/>
            </w:rPr>
            <w:t>Web address</w:t>
          </w:r>
        </w:p>
      </w:docPartBody>
    </w:docPart>
    <w:docPart>
      <w:docPartPr>
        <w:name w:val="6744A4C681DA0C43918DE3F9C5C0F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53630-D3FD-D54C-9237-3B3080FAC6A3}"/>
      </w:docPartPr>
      <w:docPartBody>
        <w:p w:rsidR="00000000" w:rsidRDefault="00000000">
          <w:pPr>
            <w:pStyle w:val="6744A4C681DA0C43918DE3F9C5C0FBC0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E9970D90EB228948A25EAAAC1C1B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21698-7CA6-834D-A86E-06AEA1443BC9}"/>
      </w:docPartPr>
      <w:docPartBody>
        <w:p w:rsidR="00000000" w:rsidRDefault="00000000">
          <w:pPr>
            <w:pStyle w:val="E9970D90EB228948A25EAAAC1C1BDFF8"/>
          </w:pPr>
          <w:r>
            <w:rPr>
              <w:lang w:val="en-GB" w:bidi="en-GB"/>
            </w:rPr>
            <w:t xml:space="preserve">Street </w:t>
          </w:r>
          <w:r>
            <w:rPr>
              <w:lang w:val="en-GB" w:bidi="en-GB"/>
            </w:rPr>
            <w:t>Address, City, County, Postcode</w:t>
          </w:r>
        </w:p>
      </w:docPartBody>
    </w:docPart>
    <w:docPart>
      <w:docPartPr>
        <w:name w:val="223B7B3B2B9E2340B820C548726F4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46269-6C29-2848-BBF6-E437F8A4A3EC}"/>
      </w:docPartPr>
      <w:docPartBody>
        <w:p w:rsidR="00000000" w:rsidRDefault="00000000">
          <w:pPr>
            <w:pStyle w:val="223B7B3B2B9E2340B820C548726F4FC3"/>
          </w:pPr>
          <w:r>
            <w:rPr>
              <w:lang w:val="en-GB" w:bidi="en-GB"/>
            </w:rPr>
            <w:t>Phone number</w:t>
          </w:r>
        </w:p>
      </w:docPartBody>
    </w:docPart>
    <w:docPart>
      <w:docPartPr>
        <w:name w:val="82AA5176B4446F4FABEF0197D34AE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9A5C6-EAB6-E54F-8A82-D98D70811089}"/>
      </w:docPartPr>
      <w:docPartBody>
        <w:p w:rsidR="00000000" w:rsidRDefault="00000000">
          <w:pPr>
            <w:pStyle w:val="82AA5176B4446F4FABEF0197D34AEE5A"/>
          </w:pPr>
          <w:r>
            <w:rPr>
              <w:lang w:val="en-GB" w:bidi="en-GB"/>
            </w:rPr>
            <w:t>Email address</w:t>
          </w:r>
        </w:p>
      </w:docPartBody>
    </w:docPart>
    <w:docPart>
      <w:docPartPr>
        <w:name w:val="970294D60F2B774593F14E16C65C8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C0133-AF47-2340-803A-17FC4309B437}"/>
      </w:docPartPr>
      <w:docPartBody>
        <w:p w:rsidR="00000000" w:rsidRDefault="00000000">
          <w:pPr>
            <w:pStyle w:val="970294D60F2B774593F14E16C65C8C89"/>
          </w:pPr>
          <w:r>
            <w:rPr>
              <w:lang w:val="en-GB" w:bidi="en-GB"/>
            </w:rPr>
            <w:t>Twitter handle</w:t>
          </w:r>
        </w:p>
      </w:docPartBody>
    </w:docPart>
    <w:docPart>
      <w:docPartPr>
        <w:name w:val="AF239E7048899E42B4D7D80CEF1D0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769AE-00ED-084D-BEFF-29EF9F007CC9}"/>
      </w:docPartPr>
      <w:docPartBody>
        <w:p w:rsidR="00000000" w:rsidRDefault="00000000">
          <w:pPr>
            <w:pStyle w:val="AF239E7048899E42B4D7D80CEF1D0DA0"/>
          </w:pPr>
          <w:r>
            <w:rPr>
              <w:lang w:val="en-GB" w:bidi="en-GB"/>
            </w:rPr>
            <w:t>Web address</w:t>
          </w:r>
        </w:p>
      </w:docPartBody>
    </w:docPart>
    <w:docPart>
      <w:docPartPr>
        <w:name w:val="A38F70434869034DAC71739A816E4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6A762-519B-454A-9B46-015C2C3AF8E4}"/>
      </w:docPartPr>
      <w:docPartBody>
        <w:p w:rsidR="00000000" w:rsidRDefault="00000000">
          <w:pPr>
            <w:pStyle w:val="A38F70434869034DAC71739A816E4883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6A0B4CFAE559BE4C9A8BAD63D0965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833B8-AF05-7F49-95E0-B49314CC6E93}"/>
      </w:docPartPr>
      <w:docPartBody>
        <w:p w:rsidR="00000000" w:rsidRDefault="00000000">
          <w:pPr>
            <w:pStyle w:val="6A0B4CFAE559BE4C9A8BAD63D0965F62"/>
          </w:pPr>
          <w:r>
            <w:rPr>
              <w:lang w:val="en-GB" w:bidi="en-GB"/>
            </w:rPr>
            <w:t>Street Address, City, County, Postcode</w:t>
          </w:r>
        </w:p>
      </w:docPartBody>
    </w:docPart>
    <w:docPart>
      <w:docPartPr>
        <w:name w:val="3A1C2AFDCC5FAF4294157D7679BD1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05380-5068-F842-89E3-CA6B9629BA8C}"/>
      </w:docPartPr>
      <w:docPartBody>
        <w:p w:rsidR="00000000" w:rsidRDefault="00000000">
          <w:pPr>
            <w:pStyle w:val="3A1C2AFDCC5FAF4294157D7679BD1102"/>
          </w:pPr>
          <w:r>
            <w:rPr>
              <w:lang w:val="en-GB" w:bidi="en-GB"/>
            </w:rPr>
            <w:t>Phone number</w:t>
          </w:r>
        </w:p>
      </w:docPartBody>
    </w:docPart>
    <w:docPart>
      <w:docPartPr>
        <w:name w:val="757743722FD67B4FBEFA39B095450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4CB22-B6CC-B344-9397-43B6885FD725}"/>
      </w:docPartPr>
      <w:docPartBody>
        <w:p w:rsidR="00000000" w:rsidRDefault="00000000">
          <w:pPr>
            <w:pStyle w:val="757743722FD67B4FBEFA39B095450771"/>
          </w:pPr>
          <w:r>
            <w:rPr>
              <w:lang w:val="en-GB" w:bidi="en-GB"/>
            </w:rPr>
            <w:t>Email address</w:t>
          </w:r>
        </w:p>
      </w:docPartBody>
    </w:docPart>
    <w:docPart>
      <w:docPartPr>
        <w:name w:val="4573847E5F9ACA49A6C03D0A431EE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52BC1-3289-6449-BB76-7C593C33E2F2}"/>
      </w:docPartPr>
      <w:docPartBody>
        <w:p w:rsidR="00000000" w:rsidRDefault="00000000">
          <w:pPr>
            <w:pStyle w:val="4573847E5F9ACA49A6C03D0A431EEFDA"/>
          </w:pPr>
          <w:r>
            <w:rPr>
              <w:lang w:val="en-GB" w:bidi="en-GB"/>
            </w:rPr>
            <w:t>Twitter handle</w:t>
          </w:r>
        </w:p>
      </w:docPartBody>
    </w:docPart>
    <w:docPart>
      <w:docPartPr>
        <w:name w:val="9C3D9E5C86728F4D85A98AED9C98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38589-A415-914E-82BF-8CE7034052B0}"/>
      </w:docPartPr>
      <w:docPartBody>
        <w:p w:rsidR="00000000" w:rsidRDefault="00000000">
          <w:pPr>
            <w:pStyle w:val="9C3D9E5C86728F4D85A98AED9C98CCA2"/>
          </w:pPr>
          <w:r>
            <w:rPr>
              <w:lang w:val="en-GB" w:bidi="en-GB"/>
            </w:rPr>
            <w:t>Web address</w:t>
          </w:r>
        </w:p>
      </w:docPartBody>
    </w:docPart>
    <w:docPart>
      <w:docPartPr>
        <w:name w:val="027B0583F44CD14AAB8B0AED9FDCD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3FAA2-2E15-7940-8E58-8E4DA5AD4EFC}"/>
      </w:docPartPr>
      <w:docPartBody>
        <w:p w:rsidR="00000000" w:rsidRDefault="00000000">
          <w:pPr>
            <w:pStyle w:val="027B0583F44CD14AAB8B0AED9FDCD6CF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9CB065AE74D48940AB683D43F3E55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D8E21-A1C2-B749-93CB-8476322A11F2}"/>
      </w:docPartPr>
      <w:docPartBody>
        <w:p w:rsidR="00000000" w:rsidRDefault="00000000">
          <w:pPr>
            <w:pStyle w:val="9CB065AE74D48940AB683D43F3E558B5"/>
          </w:pPr>
          <w:r>
            <w:rPr>
              <w:lang w:val="en-GB" w:bidi="en-GB"/>
            </w:rPr>
            <w:t>Street Address, City, County, Postcode</w:t>
          </w:r>
        </w:p>
      </w:docPartBody>
    </w:docPart>
    <w:docPart>
      <w:docPartPr>
        <w:name w:val="D43B03DD33B42842BE86866181251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AD640-9CC3-4B4F-A91C-567A7CC8C193}"/>
      </w:docPartPr>
      <w:docPartBody>
        <w:p w:rsidR="00000000" w:rsidRDefault="00000000">
          <w:pPr>
            <w:pStyle w:val="D43B03DD33B42842BE86866181251BD4"/>
          </w:pPr>
          <w:r>
            <w:rPr>
              <w:lang w:val="en-GB" w:bidi="en-GB"/>
            </w:rPr>
            <w:t>Phone number</w:t>
          </w:r>
        </w:p>
      </w:docPartBody>
    </w:docPart>
    <w:docPart>
      <w:docPartPr>
        <w:name w:val="F981635385AD4C4CB9A0A730DE76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3CFA-6779-7644-9309-4E31BD309D17}"/>
      </w:docPartPr>
      <w:docPartBody>
        <w:p w:rsidR="00000000" w:rsidRDefault="00000000">
          <w:pPr>
            <w:pStyle w:val="F981635385AD4C4CB9A0A730DE76CD60"/>
          </w:pPr>
          <w:r>
            <w:rPr>
              <w:lang w:val="en-GB" w:bidi="en-GB"/>
            </w:rPr>
            <w:t>Email address</w:t>
          </w:r>
        </w:p>
      </w:docPartBody>
    </w:docPart>
    <w:docPart>
      <w:docPartPr>
        <w:name w:val="54096EF846FDC4419B9C22A87D6B0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9AC25-E657-314A-98BF-E2C3F7979FF6}"/>
      </w:docPartPr>
      <w:docPartBody>
        <w:p w:rsidR="00000000" w:rsidRDefault="00000000">
          <w:pPr>
            <w:pStyle w:val="54096EF846FDC4419B9C22A87D6B05EA"/>
          </w:pPr>
          <w:r>
            <w:rPr>
              <w:lang w:val="en-GB" w:bidi="en-GB"/>
            </w:rPr>
            <w:t>Twitter handle</w:t>
          </w:r>
        </w:p>
      </w:docPartBody>
    </w:docPart>
    <w:docPart>
      <w:docPartPr>
        <w:name w:val="8A17A9E938C5BE408139359C8B601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1813C-9DDF-4B46-9601-09AD7B8A51F5}"/>
      </w:docPartPr>
      <w:docPartBody>
        <w:p w:rsidR="00000000" w:rsidRDefault="00000000">
          <w:pPr>
            <w:pStyle w:val="8A17A9E938C5BE408139359C8B601909"/>
          </w:pPr>
          <w:r>
            <w:rPr>
              <w:lang w:val="en-GB" w:bidi="en-GB"/>
            </w:rPr>
            <w:t>Web address</w:t>
          </w:r>
        </w:p>
      </w:docPartBody>
    </w:docPart>
    <w:docPart>
      <w:docPartPr>
        <w:name w:val="27DEFF983437CA41A151ADE1C369F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89130-45A8-9847-BFBC-C1C87E76F5D5}"/>
      </w:docPartPr>
      <w:docPartBody>
        <w:p w:rsidR="00000000" w:rsidRDefault="00000000">
          <w:pPr>
            <w:pStyle w:val="27DEFF983437CA41A151ADE1C369FAD2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1A2254202EB42D409100A3AB3FAEA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BFA0B-DCFC-5F4E-8C2D-6555E04DACFD}"/>
      </w:docPartPr>
      <w:docPartBody>
        <w:p w:rsidR="00000000" w:rsidRDefault="00000000">
          <w:pPr>
            <w:pStyle w:val="1A2254202EB42D409100A3AB3FAEA6CA"/>
          </w:pPr>
          <w:r>
            <w:rPr>
              <w:lang w:val="en-GB" w:bidi="en-GB"/>
            </w:rPr>
            <w:t>Street Address, City, County, Postcode</w:t>
          </w:r>
        </w:p>
      </w:docPartBody>
    </w:docPart>
    <w:docPart>
      <w:docPartPr>
        <w:name w:val="9614D5F9F7E809469716101E814BB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0E1DC-68A9-1347-A1F2-AE980C1F0E75}"/>
      </w:docPartPr>
      <w:docPartBody>
        <w:p w:rsidR="00000000" w:rsidRDefault="00000000">
          <w:pPr>
            <w:pStyle w:val="9614D5F9F7E809469716101E814BBFB1"/>
          </w:pPr>
          <w:r>
            <w:rPr>
              <w:lang w:val="en-GB" w:bidi="en-GB"/>
            </w:rPr>
            <w:t>Phone number</w:t>
          </w:r>
        </w:p>
      </w:docPartBody>
    </w:docPart>
    <w:docPart>
      <w:docPartPr>
        <w:name w:val="3C50A5D88FDF1B44B400BB25F4A05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19E14-B4CC-3749-9EF5-0164EB44A59D}"/>
      </w:docPartPr>
      <w:docPartBody>
        <w:p w:rsidR="00000000" w:rsidRDefault="00000000">
          <w:pPr>
            <w:pStyle w:val="3C50A5D88FDF1B44B400BB25F4A0526C"/>
          </w:pPr>
          <w:r>
            <w:rPr>
              <w:lang w:val="en-GB" w:bidi="en-GB"/>
            </w:rPr>
            <w:t>Email address</w:t>
          </w:r>
        </w:p>
      </w:docPartBody>
    </w:docPart>
    <w:docPart>
      <w:docPartPr>
        <w:name w:val="476CEC94954D1E45B235BD3D50F33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1D0EA-99F8-4743-BD3A-AFF01B2ED672}"/>
      </w:docPartPr>
      <w:docPartBody>
        <w:p w:rsidR="00000000" w:rsidRDefault="00000000">
          <w:pPr>
            <w:pStyle w:val="476CEC94954D1E45B235BD3D50F3307C"/>
          </w:pPr>
          <w:r>
            <w:rPr>
              <w:lang w:val="en-GB" w:bidi="en-GB"/>
            </w:rPr>
            <w:t>Twitter handle</w:t>
          </w:r>
        </w:p>
      </w:docPartBody>
    </w:docPart>
    <w:docPart>
      <w:docPartPr>
        <w:name w:val="32A64BD263C9EF4E95D652BA22C7B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D08FC-9AAF-3F40-A725-8B07800A4A80}"/>
      </w:docPartPr>
      <w:docPartBody>
        <w:p w:rsidR="00000000" w:rsidRDefault="00000000">
          <w:pPr>
            <w:pStyle w:val="32A64BD263C9EF4E95D652BA22C7BD11"/>
          </w:pPr>
          <w:r>
            <w:rPr>
              <w:lang w:val="en-GB" w:bidi="en-GB"/>
            </w:rPr>
            <w:t>Web address</w:t>
          </w:r>
        </w:p>
      </w:docPartBody>
    </w:docPart>
    <w:docPart>
      <w:docPartPr>
        <w:name w:val="108E39D971220549B52175F5B11C9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D9FF3-EBF8-C64D-B8DF-5BB66775A91D}"/>
      </w:docPartPr>
      <w:docPartBody>
        <w:p w:rsidR="00000000" w:rsidRDefault="00000000">
          <w:pPr>
            <w:pStyle w:val="108E39D971220549B52175F5B11C9342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A99B5AFFF9E0AF45A63E3338D8FAA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31B3F-FD2E-EE4F-9FD7-2B59D1EEA01D}"/>
      </w:docPartPr>
      <w:docPartBody>
        <w:p w:rsidR="00000000" w:rsidRDefault="00000000">
          <w:pPr>
            <w:pStyle w:val="A99B5AFFF9E0AF45A63E3338D8FAA660"/>
          </w:pPr>
          <w:r>
            <w:rPr>
              <w:lang w:val="en-GB" w:bidi="en-GB"/>
            </w:rPr>
            <w:t xml:space="preserve">Street </w:t>
          </w:r>
          <w:r>
            <w:rPr>
              <w:lang w:val="en-GB" w:bidi="en-GB"/>
            </w:rPr>
            <w:t>Address, City, County, Postcode</w:t>
          </w:r>
        </w:p>
      </w:docPartBody>
    </w:docPart>
    <w:docPart>
      <w:docPartPr>
        <w:name w:val="68BADD679A0E32438AC3787FCB96F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F4424-C9B1-F146-804B-84D0430CFF6D}"/>
      </w:docPartPr>
      <w:docPartBody>
        <w:p w:rsidR="00000000" w:rsidRDefault="00000000">
          <w:pPr>
            <w:pStyle w:val="68BADD679A0E32438AC3787FCB96F576"/>
          </w:pPr>
          <w:r>
            <w:rPr>
              <w:lang w:val="en-GB" w:bidi="en-GB"/>
            </w:rPr>
            <w:t>Phone number</w:t>
          </w:r>
        </w:p>
      </w:docPartBody>
    </w:docPart>
    <w:docPart>
      <w:docPartPr>
        <w:name w:val="5CE76F90E9486E46A03BA8B178AF7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6FBF3-8B71-1A4F-B0FB-39500339D91A}"/>
      </w:docPartPr>
      <w:docPartBody>
        <w:p w:rsidR="00000000" w:rsidRDefault="00000000">
          <w:pPr>
            <w:pStyle w:val="5CE76F90E9486E46A03BA8B178AF7563"/>
          </w:pPr>
          <w:r>
            <w:rPr>
              <w:lang w:val="en-GB" w:bidi="en-GB"/>
            </w:rPr>
            <w:t>Email address</w:t>
          </w:r>
        </w:p>
      </w:docPartBody>
    </w:docPart>
    <w:docPart>
      <w:docPartPr>
        <w:name w:val="147834637D0ED34B972133DA1D862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DE74D-6180-594D-B109-5CF46456538D}"/>
      </w:docPartPr>
      <w:docPartBody>
        <w:p w:rsidR="00000000" w:rsidRDefault="00000000">
          <w:pPr>
            <w:pStyle w:val="147834637D0ED34B972133DA1D862672"/>
          </w:pPr>
          <w:r>
            <w:rPr>
              <w:lang w:val="en-GB" w:bidi="en-GB"/>
            </w:rPr>
            <w:t>Twitter handle</w:t>
          </w:r>
        </w:p>
      </w:docPartBody>
    </w:docPart>
    <w:docPart>
      <w:docPartPr>
        <w:name w:val="BF164C06F081A347851CCE985BEA4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132FC-F501-9D40-9C18-D12AAB334FCB}"/>
      </w:docPartPr>
      <w:docPartBody>
        <w:p w:rsidR="00000000" w:rsidRDefault="00000000">
          <w:pPr>
            <w:pStyle w:val="BF164C06F081A347851CCE985BEA4618"/>
          </w:pPr>
          <w:r>
            <w:rPr>
              <w:lang w:val="en-GB" w:bidi="en-GB"/>
            </w:rPr>
            <w:t>Web address</w:t>
          </w:r>
        </w:p>
      </w:docPartBody>
    </w:docPart>
    <w:docPart>
      <w:docPartPr>
        <w:name w:val="F48520C37BE8024FBB43C9EBCC6D5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BCEE4-29DB-5347-BF17-52007EF9951A}"/>
      </w:docPartPr>
      <w:docPartBody>
        <w:p w:rsidR="00000000" w:rsidRDefault="00000000">
          <w:pPr>
            <w:pStyle w:val="F48520C37BE8024FBB43C9EBCC6D5B59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7C31B5EF5EB3744C908DC46E55D88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3AFAD-D131-A74F-91E8-0D1EF4C97621}"/>
      </w:docPartPr>
      <w:docPartBody>
        <w:p w:rsidR="00000000" w:rsidRDefault="00000000">
          <w:pPr>
            <w:pStyle w:val="7C31B5EF5EB3744C908DC46E55D888FE"/>
          </w:pPr>
          <w:r>
            <w:rPr>
              <w:lang w:val="en-GB" w:bidi="en-GB"/>
            </w:rPr>
            <w:t>Street Address, City, County, Postcode</w:t>
          </w:r>
        </w:p>
      </w:docPartBody>
    </w:docPart>
    <w:docPart>
      <w:docPartPr>
        <w:name w:val="96CDADBE08885C4396968F2AF75C4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93229-778F-7C44-84BA-00AD7B0CC3C2}"/>
      </w:docPartPr>
      <w:docPartBody>
        <w:p w:rsidR="00000000" w:rsidRDefault="00000000">
          <w:pPr>
            <w:pStyle w:val="96CDADBE08885C4396968F2AF75C438A"/>
          </w:pPr>
          <w:r>
            <w:rPr>
              <w:lang w:val="en-GB" w:bidi="en-GB"/>
            </w:rPr>
            <w:t>Phone number</w:t>
          </w:r>
        </w:p>
      </w:docPartBody>
    </w:docPart>
    <w:docPart>
      <w:docPartPr>
        <w:name w:val="DC3B27905BD3CC4FBF41C891BEF4A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F4B6-4B25-3647-B5C4-2A03601779EB}"/>
      </w:docPartPr>
      <w:docPartBody>
        <w:p w:rsidR="00000000" w:rsidRDefault="00000000">
          <w:pPr>
            <w:pStyle w:val="DC3B27905BD3CC4FBF41C891BEF4A629"/>
          </w:pPr>
          <w:r>
            <w:rPr>
              <w:lang w:val="en-GB" w:bidi="en-GB"/>
            </w:rPr>
            <w:t>Email address</w:t>
          </w:r>
        </w:p>
      </w:docPartBody>
    </w:docPart>
    <w:docPart>
      <w:docPartPr>
        <w:name w:val="B966A831445E1D45B0DE98A8B7302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727FD-E513-9246-A233-7A1D6F8A047C}"/>
      </w:docPartPr>
      <w:docPartBody>
        <w:p w:rsidR="00000000" w:rsidRDefault="00000000">
          <w:pPr>
            <w:pStyle w:val="B966A831445E1D45B0DE98A8B7302FBC"/>
          </w:pPr>
          <w:r>
            <w:rPr>
              <w:lang w:val="en-GB" w:bidi="en-GB"/>
            </w:rPr>
            <w:t xml:space="preserve">Twitter </w:t>
          </w:r>
          <w:r>
            <w:rPr>
              <w:lang w:val="en-GB" w:bidi="en-GB"/>
            </w:rPr>
            <w:t>handle</w:t>
          </w:r>
        </w:p>
      </w:docPartBody>
    </w:docPart>
    <w:docPart>
      <w:docPartPr>
        <w:name w:val="F5C50E72FEB4FD4B9FD434D4097FF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35097-6C90-634F-BAE2-D3FB740536F4}"/>
      </w:docPartPr>
      <w:docPartBody>
        <w:p w:rsidR="00000000" w:rsidRDefault="00000000">
          <w:pPr>
            <w:pStyle w:val="F5C50E72FEB4FD4B9FD434D4097FF751"/>
          </w:pPr>
          <w:r>
            <w:rPr>
              <w:lang w:val="en-GB" w:bidi="en-GB"/>
            </w:rPr>
            <w:t>Web address</w:t>
          </w:r>
        </w:p>
      </w:docPartBody>
    </w:docPart>
    <w:docPart>
      <w:docPartPr>
        <w:name w:val="6E06A1DE3DA3D2499C582B106F08D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94ECF-B771-2049-8AB9-DFF8E8883A1A}"/>
      </w:docPartPr>
      <w:docPartBody>
        <w:p w:rsidR="00000000" w:rsidRDefault="00000000">
          <w:pPr>
            <w:pStyle w:val="6E06A1DE3DA3D2499C582B106F08D991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1F8513D46BC4CC46867CC10139B74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06D8F-2E52-DC43-A882-1F9DDB9DA6CD}"/>
      </w:docPartPr>
      <w:docPartBody>
        <w:p w:rsidR="00000000" w:rsidRDefault="00000000">
          <w:pPr>
            <w:pStyle w:val="1F8513D46BC4CC46867CC10139B74357"/>
          </w:pPr>
          <w:r>
            <w:rPr>
              <w:lang w:val="en-GB" w:bidi="en-GB"/>
            </w:rPr>
            <w:t>Street Address, City, County, Postcode</w:t>
          </w:r>
        </w:p>
      </w:docPartBody>
    </w:docPart>
    <w:docPart>
      <w:docPartPr>
        <w:name w:val="E93F859754A81B419508799E047C1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199E7-851A-D747-82DA-5EC3349FFF35}"/>
      </w:docPartPr>
      <w:docPartBody>
        <w:p w:rsidR="00000000" w:rsidRDefault="00000000">
          <w:pPr>
            <w:pStyle w:val="E93F859754A81B419508799E047C1161"/>
          </w:pPr>
          <w:r>
            <w:rPr>
              <w:lang w:val="en-GB" w:bidi="en-GB"/>
            </w:rPr>
            <w:t>Phone number</w:t>
          </w:r>
        </w:p>
      </w:docPartBody>
    </w:docPart>
    <w:docPart>
      <w:docPartPr>
        <w:name w:val="76C09A859E6D6E4DB9F5B5A550AEB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A3C0E-AABB-394A-8CBB-393F26267851}"/>
      </w:docPartPr>
      <w:docPartBody>
        <w:p w:rsidR="00000000" w:rsidRDefault="00000000">
          <w:pPr>
            <w:pStyle w:val="76C09A859E6D6E4DB9F5B5A550AEBF47"/>
          </w:pPr>
          <w:r>
            <w:rPr>
              <w:lang w:val="en-GB" w:bidi="en-GB"/>
            </w:rPr>
            <w:t>Email address</w:t>
          </w:r>
        </w:p>
      </w:docPartBody>
    </w:docPart>
    <w:docPart>
      <w:docPartPr>
        <w:name w:val="BB9BC554B9EE8645AE12AA41E3DAD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FF07D-AD46-1548-B88E-D1DAEF2143CE}"/>
      </w:docPartPr>
      <w:docPartBody>
        <w:p w:rsidR="00000000" w:rsidRDefault="00000000">
          <w:pPr>
            <w:pStyle w:val="BB9BC554B9EE8645AE12AA41E3DAD924"/>
          </w:pPr>
          <w:r>
            <w:rPr>
              <w:lang w:val="en-GB" w:bidi="en-GB"/>
            </w:rPr>
            <w:t>Twitter handle</w:t>
          </w:r>
        </w:p>
      </w:docPartBody>
    </w:docPart>
    <w:docPart>
      <w:docPartPr>
        <w:name w:val="8A872CE71829344A9356683E9A321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31045-2168-5643-A713-57E5A5998064}"/>
      </w:docPartPr>
      <w:docPartBody>
        <w:p w:rsidR="00000000" w:rsidRDefault="00000000">
          <w:pPr>
            <w:pStyle w:val="8A872CE71829344A9356683E9A321258"/>
          </w:pPr>
          <w:r>
            <w:rPr>
              <w:lang w:val="en-GB" w:bidi="en-GB"/>
            </w:rPr>
            <w:t>Web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B7"/>
    <w:rsid w:val="00A4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580B96573456488647680279D55686">
    <w:name w:val="2F580B96573456488647680279D55686"/>
  </w:style>
  <w:style w:type="paragraph" w:customStyle="1" w:styleId="A387801064044F4A82D1855777B1903A">
    <w:name w:val="A387801064044F4A82D1855777B1903A"/>
  </w:style>
  <w:style w:type="paragraph" w:customStyle="1" w:styleId="70B25BA5677D1540B3A745FDB6033E77">
    <w:name w:val="70B25BA5677D1540B3A745FDB6033E77"/>
  </w:style>
  <w:style w:type="paragraph" w:customStyle="1" w:styleId="E5654B428D546D4D8670BF31D5B408F7">
    <w:name w:val="E5654B428D546D4D8670BF31D5B408F7"/>
  </w:style>
  <w:style w:type="paragraph" w:customStyle="1" w:styleId="B36CA6C0C9453F40B4C162C2239E3DD0">
    <w:name w:val="B36CA6C0C9453F40B4C162C2239E3DD0"/>
  </w:style>
  <w:style w:type="paragraph" w:customStyle="1" w:styleId="DB00C0810966DC4B977FC0614DABE26B">
    <w:name w:val="DB00C0810966DC4B977FC0614DABE26B"/>
  </w:style>
  <w:style w:type="paragraph" w:customStyle="1" w:styleId="B013AFB2E92C964CB9089958F28E59BF">
    <w:name w:val="B013AFB2E92C964CB9089958F28E59BF"/>
  </w:style>
  <w:style w:type="paragraph" w:customStyle="1" w:styleId="FAFA80AEE7493449B5FA756F24DFE18A">
    <w:name w:val="FAFA80AEE7493449B5FA756F24DFE18A"/>
  </w:style>
  <w:style w:type="paragraph" w:customStyle="1" w:styleId="BA2371EA9D85D6438A580992B6A62E14">
    <w:name w:val="BA2371EA9D85D6438A580992B6A62E14"/>
  </w:style>
  <w:style w:type="paragraph" w:customStyle="1" w:styleId="C598F99CDDDBF143B27E392ABC52A2E1">
    <w:name w:val="C598F99CDDDBF143B27E392ABC52A2E1"/>
  </w:style>
  <w:style w:type="paragraph" w:customStyle="1" w:styleId="D622B7020D4F3D4D872FBEE671059FFF">
    <w:name w:val="D622B7020D4F3D4D872FBEE671059FFF"/>
  </w:style>
  <w:style w:type="paragraph" w:customStyle="1" w:styleId="A36E11558D95AA4DB4855A986BCD4072">
    <w:name w:val="A36E11558D95AA4DB4855A986BCD4072"/>
  </w:style>
  <w:style w:type="paragraph" w:customStyle="1" w:styleId="D6B4EF1610C6784E8CE870CCDF67AE62">
    <w:name w:val="D6B4EF1610C6784E8CE870CCDF67AE62"/>
  </w:style>
  <w:style w:type="paragraph" w:customStyle="1" w:styleId="2172EB056176F049BA30C3E89E0BE5B8">
    <w:name w:val="2172EB056176F049BA30C3E89E0BE5B8"/>
  </w:style>
  <w:style w:type="paragraph" w:customStyle="1" w:styleId="D0FB9AC3468586409BB2E8C5E74E538E">
    <w:name w:val="D0FB9AC3468586409BB2E8C5E74E538E"/>
  </w:style>
  <w:style w:type="paragraph" w:customStyle="1" w:styleId="0ED03E01AED394438E4E7FD18A99AAA0">
    <w:name w:val="0ED03E01AED394438E4E7FD18A99AAA0"/>
  </w:style>
  <w:style w:type="paragraph" w:customStyle="1" w:styleId="47543B03F558F346AFA7B92CBD775DB6">
    <w:name w:val="47543B03F558F346AFA7B92CBD775DB6"/>
  </w:style>
  <w:style w:type="paragraph" w:customStyle="1" w:styleId="2A6AAA01A045D44798401ED597B990CE">
    <w:name w:val="2A6AAA01A045D44798401ED597B990CE"/>
  </w:style>
  <w:style w:type="paragraph" w:customStyle="1" w:styleId="6744A4C681DA0C43918DE3F9C5C0FBC0">
    <w:name w:val="6744A4C681DA0C43918DE3F9C5C0FBC0"/>
  </w:style>
  <w:style w:type="paragraph" w:customStyle="1" w:styleId="E9970D90EB228948A25EAAAC1C1BDFF8">
    <w:name w:val="E9970D90EB228948A25EAAAC1C1BDFF8"/>
  </w:style>
  <w:style w:type="paragraph" w:customStyle="1" w:styleId="223B7B3B2B9E2340B820C548726F4FC3">
    <w:name w:val="223B7B3B2B9E2340B820C548726F4FC3"/>
  </w:style>
  <w:style w:type="paragraph" w:customStyle="1" w:styleId="82AA5176B4446F4FABEF0197D34AEE5A">
    <w:name w:val="82AA5176B4446F4FABEF0197D34AEE5A"/>
  </w:style>
  <w:style w:type="paragraph" w:customStyle="1" w:styleId="970294D60F2B774593F14E16C65C8C89">
    <w:name w:val="970294D60F2B774593F14E16C65C8C89"/>
  </w:style>
  <w:style w:type="paragraph" w:customStyle="1" w:styleId="AF239E7048899E42B4D7D80CEF1D0DA0">
    <w:name w:val="AF239E7048899E42B4D7D80CEF1D0DA0"/>
  </w:style>
  <w:style w:type="paragraph" w:customStyle="1" w:styleId="A38F70434869034DAC71739A816E4883">
    <w:name w:val="A38F70434869034DAC71739A816E4883"/>
  </w:style>
  <w:style w:type="paragraph" w:customStyle="1" w:styleId="6A0B4CFAE559BE4C9A8BAD63D0965F62">
    <w:name w:val="6A0B4CFAE559BE4C9A8BAD63D0965F62"/>
  </w:style>
  <w:style w:type="paragraph" w:customStyle="1" w:styleId="3A1C2AFDCC5FAF4294157D7679BD1102">
    <w:name w:val="3A1C2AFDCC5FAF4294157D7679BD1102"/>
  </w:style>
  <w:style w:type="paragraph" w:customStyle="1" w:styleId="757743722FD67B4FBEFA39B095450771">
    <w:name w:val="757743722FD67B4FBEFA39B095450771"/>
  </w:style>
  <w:style w:type="paragraph" w:customStyle="1" w:styleId="4573847E5F9ACA49A6C03D0A431EEFDA">
    <w:name w:val="4573847E5F9ACA49A6C03D0A431EEFDA"/>
  </w:style>
  <w:style w:type="paragraph" w:customStyle="1" w:styleId="9C3D9E5C86728F4D85A98AED9C98CCA2">
    <w:name w:val="9C3D9E5C86728F4D85A98AED9C98CCA2"/>
  </w:style>
  <w:style w:type="paragraph" w:customStyle="1" w:styleId="027B0583F44CD14AAB8B0AED9FDCD6CF">
    <w:name w:val="027B0583F44CD14AAB8B0AED9FDCD6CF"/>
  </w:style>
  <w:style w:type="paragraph" w:customStyle="1" w:styleId="9CB065AE74D48940AB683D43F3E558B5">
    <w:name w:val="9CB065AE74D48940AB683D43F3E558B5"/>
  </w:style>
  <w:style w:type="paragraph" w:customStyle="1" w:styleId="D43B03DD33B42842BE86866181251BD4">
    <w:name w:val="D43B03DD33B42842BE86866181251BD4"/>
  </w:style>
  <w:style w:type="paragraph" w:customStyle="1" w:styleId="F981635385AD4C4CB9A0A730DE76CD60">
    <w:name w:val="F981635385AD4C4CB9A0A730DE76CD60"/>
  </w:style>
  <w:style w:type="paragraph" w:customStyle="1" w:styleId="54096EF846FDC4419B9C22A87D6B05EA">
    <w:name w:val="54096EF846FDC4419B9C22A87D6B05EA"/>
  </w:style>
  <w:style w:type="paragraph" w:customStyle="1" w:styleId="8A17A9E938C5BE408139359C8B601909">
    <w:name w:val="8A17A9E938C5BE408139359C8B601909"/>
  </w:style>
  <w:style w:type="paragraph" w:customStyle="1" w:styleId="27DEFF983437CA41A151ADE1C369FAD2">
    <w:name w:val="27DEFF983437CA41A151ADE1C369FAD2"/>
  </w:style>
  <w:style w:type="paragraph" w:customStyle="1" w:styleId="1A2254202EB42D409100A3AB3FAEA6CA">
    <w:name w:val="1A2254202EB42D409100A3AB3FAEA6CA"/>
  </w:style>
  <w:style w:type="paragraph" w:customStyle="1" w:styleId="9614D5F9F7E809469716101E814BBFB1">
    <w:name w:val="9614D5F9F7E809469716101E814BBFB1"/>
  </w:style>
  <w:style w:type="paragraph" w:customStyle="1" w:styleId="3C50A5D88FDF1B44B400BB25F4A0526C">
    <w:name w:val="3C50A5D88FDF1B44B400BB25F4A0526C"/>
  </w:style>
  <w:style w:type="paragraph" w:customStyle="1" w:styleId="476CEC94954D1E45B235BD3D50F3307C">
    <w:name w:val="476CEC94954D1E45B235BD3D50F3307C"/>
  </w:style>
  <w:style w:type="paragraph" w:customStyle="1" w:styleId="32A64BD263C9EF4E95D652BA22C7BD11">
    <w:name w:val="32A64BD263C9EF4E95D652BA22C7BD11"/>
  </w:style>
  <w:style w:type="paragraph" w:customStyle="1" w:styleId="108E39D971220549B52175F5B11C9342">
    <w:name w:val="108E39D971220549B52175F5B11C9342"/>
  </w:style>
  <w:style w:type="paragraph" w:customStyle="1" w:styleId="A99B5AFFF9E0AF45A63E3338D8FAA660">
    <w:name w:val="A99B5AFFF9E0AF45A63E3338D8FAA660"/>
  </w:style>
  <w:style w:type="paragraph" w:customStyle="1" w:styleId="68BADD679A0E32438AC3787FCB96F576">
    <w:name w:val="68BADD679A0E32438AC3787FCB96F576"/>
  </w:style>
  <w:style w:type="paragraph" w:customStyle="1" w:styleId="5CE76F90E9486E46A03BA8B178AF7563">
    <w:name w:val="5CE76F90E9486E46A03BA8B178AF7563"/>
  </w:style>
  <w:style w:type="paragraph" w:customStyle="1" w:styleId="147834637D0ED34B972133DA1D862672">
    <w:name w:val="147834637D0ED34B972133DA1D862672"/>
  </w:style>
  <w:style w:type="paragraph" w:customStyle="1" w:styleId="BF164C06F081A347851CCE985BEA4618">
    <w:name w:val="BF164C06F081A347851CCE985BEA4618"/>
  </w:style>
  <w:style w:type="paragraph" w:customStyle="1" w:styleId="F48520C37BE8024FBB43C9EBCC6D5B59">
    <w:name w:val="F48520C37BE8024FBB43C9EBCC6D5B59"/>
  </w:style>
  <w:style w:type="paragraph" w:customStyle="1" w:styleId="7C31B5EF5EB3744C908DC46E55D888FE">
    <w:name w:val="7C31B5EF5EB3744C908DC46E55D888FE"/>
  </w:style>
  <w:style w:type="paragraph" w:customStyle="1" w:styleId="96CDADBE08885C4396968F2AF75C438A">
    <w:name w:val="96CDADBE08885C4396968F2AF75C438A"/>
  </w:style>
  <w:style w:type="paragraph" w:customStyle="1" w:styleId="DC3B27905BD3CC4FBF41C891BEF4A629">
    <w:name w:val="DC3B27905BD3CC4FBF41C891BEF4A629"/>
  </w:style>
  <w:style w:type="paragraph" w:customStyle="1" w:styleId="B966A831445E1D45B0DE98A8B7302FBC">
    <w:name w:val="B966A831445E1D45B0DE98A8B7302FBC"/>
  </w:style>
  <w:style w:type="paragraph" w:customStyle="1" w:styleId="F5C50E72FEB4FD4B9FD434D4097FF751">
    <w:name w:val="F5C50E72FEB4FD4B9FD434D4097FF751"/>
  </w:style>
  <w:style w:type="paragraph" w:customStyle="1" w:styleId="6E06A1DE3DA3D2499C582B106F08D991">
    <w:name w:val="6E06A1DE3DA3D2499C582B106F08D991"/>
  </w:style>
  <w:style w:type="paragraph" w:customStyle="1" w:styleId="1F8513D46BC4CC46867CC10139B74357">
    <w:name w:val="1F8513D46BC4CC46867CC10139B74357"/>
  </w:style>
  <w:style w:type="paragraph" w:customStyle="1" w:styleId="E93F859754A81B419508799E047C1161">
    <w:name w:val="E93F859754A81B419508799E047C1161"/>
  </w:style>
  <w:style w:type="paragraph" w:customStyle="1" w:styleId="76C09A859E6D6E4DB9F5B5A550AEBF47">
    <w:name w:val="76C09A859E6D6E4DB9F5B5A550AEBF47"/>
  </w:style>
  <w:style w:type="paragraph" w:customStyle="1" w:styleId="BB9BC554B9EE8645AE12AA41E3DAD924">
    <w:name w:val="BB9BC554B9EE8645AE12AA41E3DAD924"/>
  </w:style>
  <w:style w:type="paragraph" w:customStyle="1" w:styleId="8A872CE71829344A9356683E9A321258">
    <w:name w:val="8A872CE71829344A9356683E9A3212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Liaquatabad, Karachi, Pakistan, 1234</CompanyAddress>
  <CompanyPhone>0300-8235230</CompanyPhone>
  <CompanyFax/>
  <CompanyEmail>zainabgohar2005gmail.com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78938D-52A7-48FA-8137-992C3083F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140F8-6DC3-48CE-99CF-EC654FE3737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647DF84-85B2-4C78-8B10-814D7873C4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capsules business cards.dotx</Template>
  <TotalTime>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Macbook</dc:creator>
  <cp:keywords>zainab gohar</cp:keywords>
  <cp:lastModifiedBy>Macbook</cp:lastModifiedBy>
  <cp:revision>1</cp:revision>
  <cp:lastPrinted>2012-08-29T19:15:00Z</cp:lastPrinted>
  <dcterms:created xsi:type="dcterms:W3CDTF">2025-01-28T16:57:00Z</dcterms:created>
  <dcterms:modified xsi:type="dcterms:W3CDTF">2025-01-28T17:05:00Z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